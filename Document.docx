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지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2E6BED">
        <w:rPr>
          <w:rFonts w:ascii="HY헤드라인M" w:eastAsia="HY헤드라인M" w:hint="eastAsia"/>
          <w:sz w:val="24"/>
          <w:szCs w:val="24"/>
          <w:lang w:eastAsia="ko-KR"/>
        </w:rPr>
        <w:t>환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206E76">
        <w:rPr>
          <w:rFonts w:ascii="돋움체" w:hAnsi="돋움체"/>
          <w:sz w:val="48"/>
          <w:lang w:eastAsia="ko-KR"/>
        </w:rPr>
        <w:t>2</w:t>
      </w:r>
      <w:bookmarkStart w:id="0" w:name="_GoBack"/>
      <w:bookmarkEnd w:id="0"/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:rsidR="003B47A8" w:rsidRDefault="008F6513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20161622</w:t>
      </w:r>
    </w:p>
    <w:p w:rsidR="003B47A8" w:rsidRDefault="008F6513" w:rsidP="008F6513">
      <w:pPr>
        <w:pStyle w:val="a7"/>
        <w:spacing w:before="240"/>
        <w:ind w:right="471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이예은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206E76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206E76">
        <w:rPr>
          <w:noProof/>
          <w:lang w:eastAsia="ko-KR"/>
        </w:rPr>
        <w:t>1.</w:t>
      </w:r>
      <w:r w:rsidR="00206E76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206E76">
        <w:rPr>
          <w:noProof/>
          <w:lang w:eastAsia="ko-KR"/>
        </w:rPr>
        <w:t>프로그램</w:t>
      </w:r>
      <w:r w:rsidR="00206E76">
        <w:rPr>
          <w:noProof/>
          <w:lang w:eastAsia="ko-KR"/>
        </w:rPr>
        <w:t xml:space="preserve"> </w:t>
      </w:r>
      <w:r w:rsidR="00206E76">
        <w:rPr>
          <w:noProof/>
          <w:lang w:eastAsia="ko-KR"/>
        </w:rPr>
        <w:t>개요</w:t>
      </w:r>
      <w:r w:rsidR="00206E76">
        <w:rPr>
          <w:noProof/>
          <w:lang w:eastAsia="ko-KR"/>
        </w:rPr>
        <w:tab/>
      </w:r>
      <w:r w:rsidR="00206E76">
        <w:rPr>
          <w:noProof/>
        </w:rPr>
        <w:fldChar w:fldCharType="begin"/>
      </w:r>
      <w:r w:rsidR="00206E76">
        <w:rPr>
          <w:noProof/>
          <w:lang w:eastAsia="ko-KR"/>
        </w:rPr>
        <w:instrText xml:space="preserve"> PAGEREF _Toc511081227 \h </w:instrText>
      </w:r>
      <w:r w:rsidR="00206E76">
        <w:rPr>
          <w:noProof/>
        </w:rPr>
      </w:r>
      <w:r w:rsidR="00206E76">
        <w:rPr>
          <w:noProof/>
        </w:rPr>
        <w:fldChar w:fldCharType="separate"/>
      </w:r>
      <w:r w:rsidR="00206E76">
        <w:rPr>
          <w:noProof/>
          <w:lang w:eastAsia="ko-KR"/>
        </w:rPr>
        <w:t>4</w:t>
      </w:r>
      <w:r w:rsidR="00206E76">
        <w:rPr>
          <w:noProof/>
        </w:rPr>
        <w:fldChar w:fldCharType="end"/>
      </w:r>
    </w:p>
    <w:p w:rsidR="00206E76" w:rsidRDefault="00206E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알고리즘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</w:t>
      </w:r>
      <w:r w:rsidRPr="00B00E6D">
        <w:rPr>
          <w:bCs/>
          <w:noProof/>
          <w:lang w:eastAsia="ko-KR"/>
        </w:rPr>
        <w:t xml:space="preserve"> </w:t>
      </w:r>
      <w:r w:rsidRPr="00B00E6D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</w:t>
      </w:r>
      <w:r w:rsidRPr="00B00E6D">
        <w:rPr>
          <w:bCs/>
          <w:noProof/>
          <w:lang w:eastAsia="ko-KR"/>
        </w:rPr>
        <w:t xml:space="preserve"> </w:t>
      </w:r>
      <w:r w:rsidRPr="00B00E6D">
        <w:rPr>
          <w:bCs/>
          <w:noProof/>
          <w:lang w:eastAsia="ko-KR"/>
        </w:rPr>
        <w:t>이름</w:t>
      </w:r>
      <w:r w:rsidRPr="00B00E6D">
        <w:rPr>
          <w:bCs/>
          <w:noProof/>
          <w:lang w:eastAsia="ko-KR"/>
        </w:rPr>
        <w:t xml:space="preserve"> : InitSymbolTable()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</w:t>
      </w:r>
      <w:r w:rsidRPr="00B00E6D">
        <w:rPr>
          <w:bCs/>
          <w:noProof/>
          <w:lang w:eastAsia="ko-KR"/>
        </w:rPr>
        <w:t xml:space="preserve"> </w:t>
      </w:r>
      <w:r w:rsidRPr="00B00E6D">
        <w:rPr>
          <w:bCs/>
          <w:noProof/>
          <w:lang w:eastAsia="ko-KR"/>
        </w:rPr>
        <w:t>이름</w:t>
      </w:r>
      <w:r w:rsidRPr="00B00E6D">
        <w:rPr>
          <w:bCs/>
          <w:noProof/>
          <w:lang w:eastAsia="ko-KR"/>
        </w:rPr>
        <w:t>: InitAssemNode()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 Assemble(char *file_name)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IsAssemFile(char *file_name)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AssemPass1(char *file_name)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AssemPass2(char* file_name)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MakeAssemNode(char tkstr[][MAX_LINESIZE])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AssemToken(char *asm_line, char tk_str[][MAX_LINESIZE])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GetType_and_SaveInst(assem_node *new_node, char tk_str[][MAX_LINESIZE])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GetLoc(assem_node *new_node)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GetObj(assem_node *cur_node)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7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_Toc511081264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FindReg(char *str)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lastRenderedPageBreak/>
        <w:t>3.13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FindPseudoInstr(char* key)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Type(char *file_name)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GetOperand(assem_node *new_node, char tk_str[][MAX_LINESIZE])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GetPseudoOperand(assem_node *new_node, char tk_str[][MAX_LINESIZE])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3.16.1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3.16.2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3.17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모듈이름</w:t>
      </w:r>
      <w:r>
        <w:rPr>
          <w:noProof/>
          <w:lang w:eastAsia="ko-KR"/>
        </w:rPr>
        <w:t xml:space="preserve">: </w:t>
      </w:r>
      <w:r w:rsidRPr="00B00E6D">
        <w:rPr>
          <w:bCs/>
          <w:noProof/>
          <w:lang w:eastAsia="ko-KR"/>
        </w:rPr>
        <w:t>Symbol()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3.17.2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SearchSymbol(char *key)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3.18.1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3.18.2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3.19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MakeSymbolTable(assem_node *new_node)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3.19.1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3.19.2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3.20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모듈이름</w:t>
      </w:r>
      <w:r w:rsidRPr="00B00E6D">
        <w:rPr>
          <w:bCs/>
          <w:noProof/>
          <w:lang w:eastAsia="ko-KR"/>
        </w:rPr>
        <w:t>: StrToDec(char* str)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3.20.1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iCs/>
          <w:noProof/>
          <w:lang w:eastAsia="ko-KR"/>
        </w:rPr>
        <w:t>3.20.2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06E76" w:rsidRDefault="00206E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전역</w:t>
      </w:r>
      <w:r w:rsidRPr="00B00E6D">
        <w:rPr>
          <w:bCs/>
          <w:noProof/>
          <w:lang w:eastAsia="ko-KR"/>
        </w:rPr>
        <w:t xml:space="preserve"> </w:t>
      </w:r>
      <w:r w:rsidRPr="00B00E6D">
        <w:rPr>
          <w:bCs/>
          <w:noProof/>
          <w:lang w:eastAsia="ko-KR"/>
        </w:rPr>
        <w:t>변수</w:t>
      </w:r>
      <w:r w:rsidRPr="00B00E6D">
        <w:rPr>
          <w:bCs/>
          <w:noProof/>
          <w:lang w:eastAsia="ko-KR"/>
        </w:rPr>
        <w:t xml:space="preserve"> </w:t>
      </w:r>
      <w:r w:rsidRPr="00B00E6D">
        <w:rPr>
          <w:bCs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enum ASSEM_TYPE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enum PSEUDO_INSTR_TYPE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B00E6D">
        <w:rPr>
          <w:bCs/>
          <w:noProof/>
          <w:lang w:eastAsia="ko-KR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B00E6D">
        <w:rPr>
          <w:bCs/>
          <w:noProof/>
          <w:lang w:eastAsia="ko-KR"/>
        </w:rPr>
        <w:t>enum ADDRESS_MODE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int pc_addr,base_addr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assem_node *assem_head, *assem_rear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symbol_table_node symbol_table[26]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06E76" w:rsidRDefault="00206E7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_Toc511081299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BB1898" w:rsidRPr="008F6513" w:rsidRDefault="00CE7811" w:rsidP="00BB1898">
      <w:pPr>
        <w:pStyle w:val="1"/>
        <w:rPr>
          <w:sz w:val="28"/>
          <w:szCs w:val="28"/>
          <w:lang w:eastAsia="ko-KR"/>
        </w:rPr>
      </w:pPr>
      <w:bookmarkStart w:id="1" w:name="_Toc511081227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1"/>
    </w:p>
    <w:p w:rsidR="003B47A8" w:rsidRPr="008F6513" w:rsidRDefault="008F6513" w:rsidP="00CE7811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프로젝트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</w:t>
      </w:r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SIC/XE Shell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assemble, symbol, type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기능을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추가하는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프로젝트이다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Assemble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SIC/XE machine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‘.asm’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object</w:t>
      </w:r>
      <w:r>
        <w:rPr>
          <w:rFonts w:hint="eastAsia"/>
          <w:sz w:val="24"/>
          <w:szCs w:val="24"/>
          <w:lang w:eastAsia="ko-KR"/>
        </w:rPr>
        <w:t>파일과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list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생성해야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그리고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Symbol  </w:t>
      </w:r>
      <w:r>
        <w:rPr>
          <w:rFonts w:hint="eastAsia"/>
          <w:sz w:val="24"/>
          <w:szCs w:val="24"/>
          <w:lang w:eastAsia="ko-KR"/>
        </w:rPr>
        <w:t>명령에서는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‘.asm’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symbol</w:t>
      </w:r>
      <w:r>
        <w:rPr>
          <w:rFonts w:hint="eastAsia"/>
          <w:sz w:val="24"/>
          <w:szCs w:val="24"/>
          <w:lang w:eastAsia="ko-KR"/>
        </w:rPr>
        <w:t>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오름차순으로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정렬해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것을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구현한다</w:t>
      </w:r>
      <w:r>
        <w:rPr>
          <w:rFonts w:hint="eastAsia"/>
          <w:sz w:val="24"/>
          <w:szCs w:val="24"/>
          <w:lang w:eastAsia="ko-KR"/>
        </w:rPr>
        <w:t>.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또한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type</w:t>
      </w:r>
      <w:r>
        <w:rPr>
          <w:rFonts w:hint="eastAsia"/>
          <w:sz w:val="24"/>
          <w:szCs w:val="24"/>
          <w:lang w:eastAsia="ko-KR"/>
        </w:rPr>
        <w:t>에서는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입력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받은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내용을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출력한다</w:t>
      </w:r>
      <w:r>
        <w:rPr>
          <w:rFonts w:hint="eastAsia"/>
          <w:sz w:val="24"/>
          <w:szCs w:val="24"/>
          <w:lang w:eastAsia="ko-KR"/>
        </w:rPr>
        <w:t>.</w:t>
      </w:r>
    </w:p>
    <w:p w:rsidR="00CE7811" w:rsidRPr="006623F8" w:rsidRDefault="00CE7811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2" w:name="OLE_LINK4"/>
      <w:bookmarkStart w:id="3" w:name="_Toc511081228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3"/>
    </w:p>
    <w:p w:rsidR="003B47A8" w:rsidRDefault="00593B35" w:rsidP="003B47A8">
      <w:pPr>
        <w:pStyle w:val="2"/>
        <w:rPr>
          <w:sz w:val="24"/>
          <w:szCs w:val="24"/>
          <w:lang w:eastAsia="ko-KR"/>
        </w:rPr>
      </w:pPr>
      <w:bookmarkStart w:id="4" w:name="_Toc511081229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4"/>
    </w:p>
    <w:p w:rsidR="008F6513" w:rsidRDefault="007365CD" w:rsidP="008F6513">
      <w:pPr>
        <w:rPr>
          <w:lang w:eastAsia="ko-KR"/>
        </w:rPr>
      </w:pPr>
      <w:r>
        <w:rPr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37.3pt;height:407.55pt">
            <v:imagedata r:id="rId10" o:title="aaa"/>
          </v:shape>
        </w:pict>
      </w:r>
    </w:p>
    <w:p w:rsidR="006763B5" w:rsidRDefault="008F6513" w:rsidP="006763B5">
      <w:pPr>
        <w:pStyle w:val="2"/>
        <w:rPr>
          <w:sz w:val="24"/>
          <w:szCs w:val="24"/>
          <w:lang w:eastAsia="ko-KR"/>
        </w:rPr>
      </w:pPr>
      <w:bookmarkStart w:id="5" w:name="_Toc511081230"/>
      <w:r w:rsidRPr="008F6513">
        <w:rPr>
          <w:rFonts w:hint="eastAsia"/>
          <w:sz w:val="24"/>
          <w:szCs w:val="24"/>
          <w:lang w:eastAsia="ko-KR"/>
        </w:rPr>
        <w:lastRenderedPageBreak/>
        <w:t>알고리즘</w:t>
      </w:r>
      <w:r w:rsidRPr="008F6513">
        <w:rPr>
          <w:rFonts w:hint="eastAsia"/>
          <w:sz w:val="24"/>
          <w:szCs w:val="24"/>
          <w:lang w:eastAsia="ko-KR"/>
        </w:rPr>
        <w:t xml:space="preserve"> </w:t>
      </w:r>
      <w:r w:rsidRPr="008F6513">
        <w:rPr>
          <w:rFonts w:hint="eastAsia"/>
          <w:sz w:val="24"/>
          <w:szCs w:val="24"/>
          <w:lang w:eastAsia="ko-KR"/>
        </w:rPr>
        <w:t>설명</w:t>
      </w:r>
      <w:bookmarkEnd w:id="5"/>
    </w:p>
    <w:p w:rsidR="006763B5" w:rsidRPr="00605E19" w:rsidRDefault="00605E19" w:rsidP="006763B5">
      <w:pPr>
        <w:rPr>
          <w:rFonts w:hint="eastAsia"/>
          <w:b/>
          <w:lang w:eastAsia="ko-KR"/>
        </w:rPr>
      </w:pPr>
      <w:r>
        <w:rPr>
          <w:rFonts w:hint="eastAsia"/>
          <w:b/>
          <w:lang w:eastAsia="ko-KR"/>
        </w:rPr>
        <w:t>&lt;</w:t>
      </w:r>
      <w:r w:rsidR="006763B5" w:rsidRPr="00605E19">
        <w:rPr>
          <w:rFonts w:hint="eastAsia"/>
          <w:b/>
          <w:lang w:eastAsia="ko-KR"/>
        </w:rPr>
        <w:t>ASSEMBLE</w:t>
      </w:r>
      <w:r>
        <w:rPr>
          <w:b/>
          <w:lang w:eastAsia="ko-KR"/>
        </w:rPr>
        <w:t>&gt;</w:t>
      </w:r>
    </w:p>
    <w:p w:rsidR="006763B5" w:rsidRDefault="006763B5" w:rsidP="006763B5">
      <w:pPr>
        <w:rPr>
          <w:lang w:eastAsia="ko-KR"/>
        </w:rPr>
      </w:pP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:rsidR="006763B5" w:rsidRDefault="006763B5" w:rsidP="006763B5">
      <w:pPr>
        <w:rPr>
          <w:lang w:eastAsia="ko-KR"/>
        </w:rPr>
      </w:pPr>
      <w:r w:rsidRPr="00605E19">
        <w:rPr>
          <w:rFonts w:hint="eastAsia"/>
          <w:b/>
          <w:lang w:eastAsia="ko-KR"/>
        </w:rPr>
        <w:t>AssemPass</w:t>
      </w:r>
      <w:r w:rsidRPr="00605E19">
        <w:rPr>
          <w:b/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읽으면서</w:t>
      </w:r>
      <w:r w:rsidR="00605E19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strtoken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instruction,</w:t>
      </w:r>
      <w:r>
        <w:rPr>
          <w:lang w:eastAsia="ko-KR"/>
        </w:rPr>
        <w:t xml:space="preserve"> operand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 w:rsidR="00605E19"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</w:t>
      </w:r>
      <w:r>
        <w:rPr>
          <w:rFonts w:hint="eastAsia"/>
          <w:lang w:eastAsia="ko-KR"/>
        </w:rPr>
        <w:t>노드에</w:t>
      </w:r>
      <w:r>
        <w:rPr>
          <w:rFonts w:hint="eastAsia"/>
          <w:lang w:eastAsia="ko-KR"/>
        </w:rPr>
        <w:t xml:space="preserve"> </w:t>
      </w:r>
      <w:r w:rsidR="00605E19">
        <w:rPr>
          <w:rFonts w:hint="eastAsia"/>
          <w:lang w:eastAsia="ko-KR"/>
        </w:rPr>
        <w:t>저장한다</w:t>
      </w:r>
      <w:r w:rsidR="00605E19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symbol</w:t>
      </w:r>
      <w:r>
        <w:rPr>
          <w:lang w:eastAsia="ko-KR"/>
        </w:rPr>
        <w:t xml:space="preserve"> 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6763B5" w:rsidRDefault="006763B5" w:rsidP="006763B5">
      <w:pPr>
        <w:rPr>
          <w:lang w:eastAsia="ko-KR"/>
        </w:rPr>
      </w:pPr>
      <w:r w:rsidRPr="00605E19">
        <w:rPr>
          <w:b/>
          <w:lang w:eastAsia="ko-KR"/>
        </w:rPr>
        <w:t>AssemPass2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 w:rsidR="00605E19">
        <w:rPr>
          <w:lang w:eastAsia="ko-KR"/>
        </w:rPr>
        <w:t>GetObj()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</w:t>
      </w:r>
      <w:r w:rsidR="0095216B">
        <w:rPr>
          <w:rFonts w:hint="eastAsia"/>
          <w:lang w:eastAsia="ko-KR"/>
        </w:rPr>
        <w:t>들어</w:t>
      </w:r>
      <w:r w:rsidR="0095216B">
        <w:rPr>
          <w:rFonts w:hint="eastAsia"/>
          <w:lang w:eastAsia="ko-KR"/>
        </w:rPr>
        <w:t xml:space="preserve"> </w:t>
      </w:r>
      <w:r w:rsidR="0095216B">
        <w:rPr>
          <w:lang w:eastAsia="ko-KR"/>
        </w:rPr>
        <w:t>assem</w:t>
      </w:r>
      <w:r w:rsidR="0095216B">
        <w:rPr>
          <w:rFonts w:hint="eastAsia"/>
          <w:lang w:eastAsia="ko-KR"/>
        </w:rPr>
        <w:t>노드에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추가한다</w:t>
      </w:r>
      <w:r w:rsidR="0095216B">
        <w:rPr>
          <w:rFonts w:hint="eastAsia"/>
          <w:lang w:eastAsia="ko-KR"/>
        </w:rPr>
        <w:t>.</w:t>
      </w:r>
      <w:r w:rsidR="0095216B">
        <w:rPr>
          <w:lang w:eastAsia="ko-KR"/>
        </w:rPr>
        <w:t xml:space="preserve"> assem</w:t>
      </w:r>
      <w:r w:rsidR="0095216B">
        <w:rPr>
          <w:rFonts w:hint="eastAsia"/>
          <w:lang w:eastAsia="ko-KR"/>
        </w:rPr>
        <w:t>노드에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추가된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정보를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이용해</w:t>
      </w:r>
      <w:r w:rsidR="0095216B">
        <w:rPr>
          <w:rFonts w:hint="eastAsia"/>
          <w:lang w:eastAsia="ko-KR"/>
        </w:rPr>
        <w:t xml:space="preserve"> </w:t>
      </w:r>
      <w:r w:rsidR="0095216B">
        <w:rPr>
          <w:lang w:eastAsia="ko-KR"/>
        </w:rPr>
        <w:t>list</w:t>
      </w:r>
      <w:r w:rsidR="0095216B">
        <w:rPr>
          <w:rFonts w:hint="eastAsia"/>
          <w:lang w:eastAsia="ko-KR"/>
        </w:rPr>
        <w:t>파일을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완성하고</w:t>
      </w:r>
      <w:r w:rsidR="0095216B">
        <w:rPr>
          <w:rFonts w:hint="eastAsia"/>
          <w:lang w:eastAsia="ko-KR"/>
        </w:rPr>
        <w:t xml:space="preserve">, </w:t>
      </w:r>
      <w:r w:rsidR="0095216B">
        <w:rPr>
          <w:rFonts w:hint="eastAsia"/>
          <w:lang w:eastAsia="ko-KR"/>
        </w:rPr>
        <w:t>다시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노드를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처음부터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읽어들여</w:t>
      </w:r>
      <w:r w:rsidR="0095216B">
        <w:rPr>
          <w:rFonts w:hint="eastAsia"/>
          <w:lang w:eastAsia="ko-KR"/>
        </w:rPr>
        <w:t xml:space="preserve"> obj</w:t>
      </w:r>
      <w:r w:rsidR="0095216B">
        <w:rPr>
          <w:rFonts w:hint="eastAsia"/>
          <w:lang w:eastAsia="ko-KR"/>
        </w:rPr>
        <w:t>파일을</w:t>
      </w:r>
      <w:r w:rsidR="0095216B">
        <w:rPr>
          <w:rFonts w:hint="eastAsia"/>
          <w:lang w:eastAsia="ko-KR"/>
        </w:rPr>
        <w:t xml:space="preserve"> </w:t>
      </w:r>
      <w:r w:rsidR="0095216B">
        <w:rPr>
          <w:rFonts w:hint="eastAsia"/>
          <w:lang w:eastAsia="ko-KR"/>
        </w:rPr>
        <w:t>생성한다</w:t>
      </w:r>
      <w:r w:rsidR="0095216B">
        <w:rPr>
          <w:rFonts w:hint="eastAsia"/>
          <w:lang w:eastAsia="ko-KR"/>
        </w:rPr>
        <w:t>.</w:t>
      </w:r>
    </w:p>
    <w:p w:rsidR="0095216B" w:rsidRPr="00605E19" w:rsidRDefault="0095216B" w:rsidP="006763B5">
      <w:pPr>
        <w:rPr>
          <w:lang w:eastAsia="ko-KR"/>
        </w:rPr>
      </w:pPr>
    </w:p>
    <w:p w:rsidR="0095216B" w:rsidRPr="00605E19" w:rsidRDefault="00605E19" w:rsidP="006763B5">
      <w:pPr>
        <w:rPr>
          <w:rFonts w:hint="eastAsia"/>
          <w:b/>
          <w:lang w:eastAsia="ko-KR"/>
        </w:rPr>
      </w:pPr>
      <w:r w:rsidRPr="00605E19">
        <w:rPr>
          <w:rFonts w:hint="eastAsia"/>
          <w:b/>
          <w:lang w:eastAsia="ko-KR"/>
        </w:rPr>
        <w:t>&lt;Symbol&gt;</w:t>
      </w:r>
    </w:p>
    <w:p w:rsidR="0095216B" w:rsidRDefault="0095216B" w:rsidP="006763B5">
      <w:pPr>
        <w:rPr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ymbol_</w:t>
      </w:r>
      <w:r>
        <w:rPr>
          <w:lang w:eastAsia="ko-KR"/>
        </w:rPr>
        <w:t>table_struct</w:t>
      </w:r>
      <w:r>
        <w:rPr>
          <w:rFonts w:hint="eastAsia"/>
          <w:lang w:eastAsia="ko-KR"/>
        </w:rPr>
        <w:t>[26]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추가하고</w:t>
      </w:r>
    </w:p>
    <w:p w:rsidR="0095216B" w:rsidRDefault="0095216B" w:rsidP="006763B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출력시에는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symbol_table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거꾸로</w:t>
      </w:r>
      <w:r>
        <w:rPr>
          <w:rFonts w:hint="eastAsia"/>
          <w:lang w:eastAsia="ko-KR"/>
        </w:rPr>
        <w:t>(</w:t>
      </w:r>
      <w:r>
        <w:rPr>
          <w:lang w:eastAsia="ko-KR"/>
        </w:rPr>
        <w:t>‘</w:t>
      </w:r>
      <w:r>
        <w:rPr>
          <w:rFonts w:hint="eastAsia"/>
          <w:lang w:eastAsia="ko-KR"/>
        </w:rPr>
        <w:t>z</w:t>
      </w:r>
      <w:r>
        <w:rPr>
          <w:lang w:eastAsia="ko-KR"/>
        </w:rPr>
        <w:t>’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읽어들여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내림차순을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</w:p>
    <w:p w:rsidR="0095216B" w:rsidRPr="0095216B" w:rsidRDefault="0095216B" w:rsidP="006763B5">
      <w:pPr>
        <w:rPr>
          <w:rFonts w:hint="eastAsia"/>
          <w:lang w:eastAsia="ko-KR"/>
        </w:rPr>
      </w:pPr>
    </w:p>
    <w:p w:rsidR="006763B5" w:rsidRPr="00605E19" w:rsidRDefault="00605E19" w:rsidP="006763B5">
      <w:pPr>
        <w:rPr>
          <w:b/>
          <w:lang w:eastAsia="ko-KR"/>
        </w:rPr>
      </w:pPr>
      <w:r w:rsidRPr="00605E19">
        <w:rPr>
          <w:b/>
          <w:lang w:eastAsia="ko-KR"/>
        </w:rPr>
        <w:t>&lt;</w:t>
      </w:r>
      <w:r w:rsidRPr="00605E19">
        <w:rPr>
          <w:rFonts w:hint="eastAsia"/>
          <w:b/>
          <w:lang w:eastAsia="ko-KR"/>
        </w:rPr>
        <w:t>TYPE&gt;</w:t>
      </w:r>
    </w:p>
    <w:p w:rsidR="006763B5" w:rsidRPr="006763B5" w:rsidRDefault="006763B5" w:rsidP="006763B5">
      <w:pPr>
        <w:rPr>
          <w:rFonts w:hint="eastAsia"/>
          <w:lang w:eastAsia="ko-KR"/>
        </w:rPr>
      </w:pPr>
      <w:r>
        <w:rPr>
          <w:lang w:eastAsia="ko-KR"/>
        </w:rPr>
        <w:t>F</w:t>
      </w:r>
      <w:r>
        <w:rPr>
          <w:rFonts w:hint="eastAsia"/>
          <w:lang w:eastAsia="ko-KR"/>
        </w:rPr>
        <w:t>open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 w:rsidR="0095216B">
        <w:rPr>
          <w:lang w:eastAsia="ko-KR"/>
        </w:rPr>
        <w:t xml:space="preserve"> </w:t>
      </w:r>
    </w:p>
    <w:p w:rsidR="003B47A8" w:rsidRPr="00D6407C" w:rsidRDefault="00CE7811" w:rsidP="00D6407C">
      <w:pPr>
        <w:pStyle w:val="1"/>
        <w:rPr>
          <w:bCs/>
          <w:sz w:val="28"/>
          <w:lang w:eastAsia="ko-KR"/>
        </w:rPr>
      </w:pPr>
      <w:bookmarkStart w:id="6" w:name="_Toc511081231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6"/>
    </w:p>
    <w:p w:rsidR="003B47A8" w:rsidRPr="00D6407C" w:rsidRDefault="00CE7811" w:rsidP="00D6407C">
      <w:pPr>
        <w:pStyle w:val="2"/>
        <w:rPr>
          <w:bCs/>
          <w:sz w:val="24"/>
          <w:lang w:eastAsia="ko-KR"/>
        </w:rPr>
      </w:pPr>
      <w:bookmarkStart w:id="7" w:name="_Toc511081232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6C7BCC">
        <w:rPr>
          <w:rFonts w:hint="eastAsia"/>
          <w:bCs/>
          <w:sz w:val="24"/>
          <w:lang w:eastAsia="ko-KR"/>
        </w:rPr>
        <w:t>InitSymbolTable</w:t>
      </w:r>
      <w:r w:rsidR="006623F8">
        <w:rPr>
          <w:rFonts w:hint="eastAsia"/>
          <w:bCs/>
          <w:sz w:val="24"/>
          <w:lang w:eastAsia="ko-KR"/>
        </w:rPr>
        <w:t>()</w:t>
      </w:r>
      <w:bookmarkEnd w:id="7"/>
    </w:p>
    <w:p w:rsidR="000C67AF" w:rsidRDefault="00CE7811" w:rsidP="001A35C4">
      <w:pPr>
        <w:pStyle w:val="3"/>
        <w:rPr>
          <w:lang w:eastAsia="ko-KR"/>
        </w:rPr>
      </w:pPr>
      <w:bookmarkStart w:id="8" w:name="_Toc511081233"/>
      <w:r>
        <w:rPr>
          <w:rFonts w:hint="eastAsia"/>
          <w:lang w:eastAsia="ko-KR"/>
        </w:rPr>
        <w:t>기능</w:t>
      </w:r>
      <w:bookmarkEnd w:id="8"/>
      <w:r w:rsidR="00F7599E">
        <w:rPr>
          <w:rFonts w:hint="eastAsia"/>
          <w:lang w:eastAsia="ko-KR"/>
        </w:rPr>
        <w:t xml:space="preserve"> </w:t>
      </w:r>
    </w:p>
    <w:p w:rsidR="001A35C4" w:rsidRPr="001A35C4" w:rsidRDefault="001A35C4" w:rsidP="001A35C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Symbol </w:t>
      </w:r>
      <w:r>
        <w:rPr>
          <w:rFonts w:hint="eastAsia"/>
          <w:lang w:eastAsia="ko-KR"/>
        </w:rPr>
        <w:t>ta</w:t>
      </w:r>
      <w:r>
        <w:rPr>
          <w:lang w:eastAsia="ko-KR"/>
        </w:rPr>
        <w:t>ble</w:t>
      </w:r>
      <w:r w:rsidR="00895063">
        <w:rPr>
          <w:rFonts w:hint="eastAsia"/>
          <w:lang w:eastAsia="ko-KR"/>
        </w:rPr>
        <w:t>에</w:t>
      </w:r>
      <w:r w:rsidR="00895063">
        <w:rPr>
          <w:rFonts w:hint="eastAsia"/>
          <w:lang w:eastAsia="ko-KR"/>
        </w:rPr>
        <w:t xml:space="preserve"> </w:t>
      </w:r>
      <w:r w:rsidR="00895063">
        <w:rPr>
          <w:lang w:eastAsia="ko-KR"/>
        </w:rPr>
        <w:t>symbol_node</w:t>
      </w:r>
      <w:r w:rsidR="00895063">
        <w:rPr>
          <w:rFonts w:hint="eastAsia"/>
          <w:lang w:eastAsia="ko-KR"/>
        </w:rPr>
        <w:t>들이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연결되어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있으면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연결된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노드를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모두</w:t>
      </w:r>
      <w:r w:rsidR="00895063">
        <w:rPr>
          <w:rFonts w:hint="eastAsia"/>
          <w:lang w:eastAsia="ko-KR"/>
        </w:rPr>
        <w:t xml:space="preserve"> </w:t>
      </w:r>
      <w:r w:rsidR="00895063">
        <w:rPr>
          <w:lang w:eastAsia="ko-KR"/>
        </w:rPr>
        <w:t>free</w:t>
      </w:r>
      <w:r w:rsidR="00895063">
        <w:rPr>
          <w:rFonts w:hint="eastAsia"/>
          <w:lang w:eastAsia="ko-KR"/>
        </w:rPr>
        <w:t>시키고</w:t>
      </w:r>
      <w:r w:rsidR="00895063">
        <w:rPr>
          <w:rFonts w:hint="eastAsia"/>
          <w:lang w:eastAsia="ko-KR"/>
        </w:rPr>
        <w:t xml:space="preserve">  symbol_table</w:t>
      </w:r>
      <w:r w:rsidR="00895063">
        <w:rPr>
          <w:rFonts w:hint="eastAsia"/>
          <w:lang w:eastAsia="ko-KR"/>
        </w:rPr>
        <w:t>의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모든</w:t>
      </w:r>
      <w:r w:rsidR="00895063">
        <w:rPr>
          <w:rFonts w:hint="eastAsia"/>
          <w:lang w:eastAsia="ko-KR"/>
        </w:rPr>
        <w:t xml:space="preserve"> </w:t>
      </w:r>
      <w:r w:rsidR="00895063">
        <w:rPr>
          <w:lang w:eastAsia="ko-KR"/>
        </w:rPr>
        <w:t>next</w:t>
      </w:r>
      <w:r w:rsidR="00895063">
        <w:rPr>
          <w:rFonts w:hint="eastAsia"/>
          <w:lang w:eastAsia="ko-KR"/>
        </w:rPr>
        <w:t>포인터를</w:t>
      </w:r>
      <w:r w:rsidR="00895063">
        <w:rPr>
          <w:rFonts w:hint="eastAsia"/>
          <w:lang w:eastAsia="ko-KR"/>
        </w:rPr>
        <w:t xml:space="preserve"> </w:t>
      </w:r>
      <w:r w:rsidR="00895063">
        <w:rPr>
          <w:lang w:eastAsia="ko-KR"/>
        </w:rPr>
        <w:t>NULL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로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초기화하고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대표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알파벳</w:t>
      </w:r>
      <w:r w:rsidR="00895063">
        <w:rPr>
          <w:rFonts w:hint="eastAsia"/>
          <w:lang w:eastAsia="ko-KR"/>
        </w:rPr>
        <w:t>(</w:t>
      </w:r>
      <w:r w:rsidR="00895063">
        <w:rPr>
          <w:rFonts w:ascii="Consolas" w:hAnsi="Consolas"/>
          <w:color w:val="24292E"/>
          <w:sz w:val="18"/>
          <w:szCs w:val="18"/>
          <w:shd w:val="clear" w:color="auto" w:fill="FFFFFF"/>
        </w:rPr>
        <w:t>symbol_table[i].</w:t>
      </w:r>
      <w:r w:rsidR="00895063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</w:rPr>
        <w:t>alpha</w:t>
      </w:r>
      <w:r w:rsidR="00895063">
        <w:rPr>
          <w:rFonts w:hint="eastAsia"/>
          <w:lang w:eastAsia="ko-KR"/>
        </w:rPr>
        <w:t>)</w:t>
      </w:r>
      <w:r w:rsidR="00895063">
        <w:rPr>
          <w:rFonts w:hint="eastAsia"/>
          <w:lang w:eastAsia="ko-KR"/>
        </w:rPr>
        <w:t>을</w:t>
      </w:r>
      <w:r w:rsidR="00895063">
        <w:rPr>
          <w:rFonts w:hint="eastAsia"/>
          <w:lang w:eastAsia="ko-KR"/>
        </w:rPr>
        <w:t xml:space="preserve"> </w:t>
      </w:r>
      <w:r w:rsidR="00895063">
        <w:rPr>
          <w:rFonts w:hint="eastAsia"/>
          <w:lang w:eastAsia="ko-KR"/>
        </w:rPr>
        <w:t>설정한다</w:t>
      </w:r>
      <w:r w:rsidR="00895063">
        <w:rPr>
          <w:rFonts w:hint="eastAsia"/>
          <w:lang w:eastAsia="ko-KR"/>
        </w:rPr>
        <w:t>..</w:t>
      </w:r>
    </w:p>
    <w:p w:rsidR="00CE7811" w:rsidRDefault="00CE7811" w:rsidP="00F7599E">
      <w:pPr>
        <w:pStyle w:val="3"/>
        <w:rPr>
          <w:lang w:eastAsia="ko-KR"/>
        </w:rPr>
      </w:pPr>
      <w:bookmarkStart w:id="9" w:name="_Toc511081234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9"/>
    </w:p>
    <w:p w:rsidR="00F7599E" w:rsidRPr="00895063" w:rsidRDefault="00895063" w:rsidP="00895063">
      <w:pPr>
        <w:ind w:left="720"/>
        <w:rPr>
          <w:rFonts w:hint="eastAsia"/>
          <w:sz w:val="24"/>
          <w:szCs w:val="24"/>
          <w:lang w:eastAsia="ko-KR"/>
        </w:rPr>
      </w:pPr>
      <w:r w:rsidRPr="00895063">
        <w:rPr>
          <w:rFonts w:ascii="Consolas" w:hAnsi="Consolas"/>
          <w:b/>
          <w:color w:val="24292E"/>
          <w:sz w:val="18"/>
          <w:szCs w:val="18"/>
          <w:shd w:val="clear" w:color="auto" w:fill="FFFFFF"/>
          <w:lang w:eastAsia="ko-KR"/>
        </w:rPr>
        <w:t>symbol_node *tmp_p, *del_p</w:t>
      </w:r>
      <w:r w:rsidRPr="00895063">
        <w:rPr>
          <w:b/>
          <w:sz w:val="22"/>
          <w:szCs w:val="24"/>
          <w:lang w:eastAsia="ko-KR"/>
        </w:rPr>
        <w:t>:</w:t>
      </w:r>
      <w:r w:rsidRPr="00895063">
        <w:rPr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심볼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테이블에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연결된</w:t>
      </w:r>
      <w:r>
        <w:rPr>
          <w:rFonts w:hint="eastAsia"/>
          <w:sz w:val="22"/>
          <w:szCs w:val="24"/>
          <w:lang w:eastAsia="ko-KR"/>
        </w:rPr>
        <w:t>symbol</w:t>
      </w:r>
      <w:r w:rsidRPr="00895063">
        <w:rPr>
          <w:sz w:val="22"/>
          <w:szCs w:val="24"/>
          <w:lang w:eastAsia="ko-KR"/>
        </w:rPr>
        <w:t xml:space="preserve">_node </w:t>
      </w:r>
      <w:r>
        <w:rPr>
          <w:rFonts w:hint="eastAsia"/>
          <w:sz w:val="22"/>
          <w:szCs w:val="24"/>
          <w:lang w:eastAsia="ko-KR"/>
        </w:rPr>
        <w:t>를</w:t>
      </w:r>
      <w:r>
        <w:rPr>
          <w:rFonts w:hint="eastAsia"/>
          <w:sz w:val="22"/>
          <w:szCs w:val="24"/>
          <w:lang w:eastAsia="ko-KR"/>
        </w:rPr>
        <w:t xml:space="preserve"> </w:t>
      </w:r>
      <w:r w:rsidRPr="00895063">
        <w:rPr>
          <w:sz w:val="22"/>
          <w:szCs w:val="24"/>
          <w:lang w:eastAsia="ko-KR"/>
        </w:rPr>
        <w:t>free</w:t>
      </w:r>
      <w:r>
        <w:rPr>
          <w:rFonts w:hint="eastAsia"/>
          <w:sz w:val="22"/>
          <w:szCs w:val="24"/>
          <w:lang w:eastAsia="ko-KR"/>
        </w:rPr>
        <w:t>시키기</w:t>
      </w:r>
      <w:r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위해</w:t>
      </w:r>
      <w:r w:rsidRPr="00895063">
        <w:rPr>
          <w:rFonts w:hint="eastAsia"/>
          <w:sz w:val="22"/>
          <w:szCs w:val="24"/>
          <w:lang w:eastAsia="ko-KR"/>
        </w:rPr>
        <w:t xml:space="preserve"> </w:t>
      </w:r>
      <w:r w:rsidRPr="00895063">
        <w:rPr>
          <w:rFonts w:hint="eastAsia"/>
          <w:sz w:val="22"/>
          <w:szCs w:val="24"/>
          <w:lang w:eastAsia="ko-KR"/>
        </w:rPr>
        <w:t>위해</w:t>
      </w:r>
      <w:r w:rsidRPr="00895063">
        <w:rPr>
          <w:rFonts w:hint="eastAsia"/>
          <w:sz w:val="22"/>
          <w:szCs w:val="24"/>
          <w:lang w:eastAsia="ko-KR"/>
        </w:rPr>
        <w:t xml:space="preserve"> </w:t>
      </w:r>
      <w:r w:rsidRPr="00895063">
        <w:rPr>
          <w:rFonts w:hint="eastAsia"/>
          <w:sz w:val="22"/>
          <w:szCs w:val="24"/>
          <w:lang w:eastAsia="ko-KR"/>
        </w:rPr>
        <w:t>사용될</w:t>
      </w:r>
      <w:r w:rsidRPr="00895063">
        <w:rPr>
          <w:rFonts w:hint="eastAsia"/>
          <w:sz w:val="22"/>
          <w:szCs w:val="24"/>
          <w:lang w:eastAsia="ko-KR"/>
        </w:rPr>
        <w:t xml:space="preserve"> </w:t>
      </w:r>
      <w:r>
        <w:rPr>
          <w:rFonts w:hint="eastAsia"/>
          <w:sz w:val="22"/>
          <w:szCs w:val="24"/>
          <w:lang w:eastAsia="ko-KR"/>
        </w:rPr>
        <w:t>포인터</w:t>
      </w:r>
    </w:p>
    <w:p w:rsidR="00CE7811" w:rsidRPr="00D6407C" w:rsidRDefault="00CE7811" w:rsidP="004C6F66">
      <w:pPr>
        <w:pStyle w:val="2"/>
        <w:rPr>
          <w:bCs/>
          <w:sz w:val="24"/>
          <w:lang w:eastAsia="ko-KR"/>
        </w:rPr>
      </w:pPr>
      <w:bookmarkStart w:id="10" w:name="_Toc511081235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r w:rsidR="004C6F66" w:rsidRPr="004C6F66">
        <w:rPr>
          <w:bCs/>
          <w:sz w:val="24"/>
          <w:lang w:eastAsia="ko-KR"/>
        </w:rPr>
        <w:t>InitAssemNode()</w:t>
      </w:r>
      <w:bookmarkEnd w:id="10"/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1" w:name="_Toc511081236"/>
      <w:r w:rsidRPr="00D6407C">
        <w:rPr>
          <w:rFonts w:hint="eastAsia"/>
          <w:sz w:val="24"/>
          <w:szCs w:val="24"/>
          <w:lang w:eastAsia="ko-KR"/>
        </w:rPr>
        <w:t>기능</w:t>
      </w:r>
      <w:bookmarkEnd w:id="11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F7599E" w:rsidRPr="00895063" w:rsidRDefault="00895063" w:rsidP="00BB4E04">
      <w:pPr>
        <w:ind w:firstLine="720"/>
        <w:rPr>
          <w:lang w:eastAsia="ko-KR"/>
        </w:rPr>
      </w:pP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assem_node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head, rear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2" w:name="_Toc511081237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2"/>
    </w:p>
    <w:p w:rsidR="00CE7811" w:rsidRPr="00895063" w:rsidRDefault="00895063" w:rsidP="00895063">
      <w:pPr>
        <w:ind w:left="720"/>
        <w:rPr>
          <w:lang w:eastAsia="ko-KR"/>
        </w:rPr>
      </w:pPr>
      <w:r w:rsidRPr="00895063">
        <w:rPr>
          <w:b/>
          <w:lang w:eastAsia="ko-KR"/>
        </w:rPr>
        <w:t>assem_node *tmp_p, *del_p</w:t>
      </w:r>
      <w:r w:rsidRPr="00895063">
        <w:rPr>
          <w:lang w:eastAsia="ko-KR"/>
        </w:rPr>
        <w:t xml:space="preserve"> :</w:t>
      </w:r>
      <w:r>
        <w:rPr>
          <w:lang w:eastAsia="ko-KR"/>
        </w:rPr>
        <w:t xml:space="preserve"> </w:t>
      </w:r>
      <w:r w:rsidRPr="00895063">
        <w:rPr>
          <w:lang w:eastAsia="ko-KR"/>
        </w:rPr>
        <w:t xml:space="preserve"> </w:t>
      </w:r>
      <w:r w:rsidRPr="00895063">
        <w:rPr>
          <w:rFonts w:hint="eastAsia"/>
          <w:lang w:eastAsia="ko-KR"/>
        </w:rPr>
        <w:t>free</w:t>
      </w:r>
      <w:r w:rsidRPr="00895063">
        <w:rPr>
          <w:rFonts w:hint="eastAsia"/>
          <w:lang w:eastAsia="ko-KR"/>
        </w:rPr>
        <w:t>할</w:t>
      </w:r>
      <w:r w:rsidRPr="00895063">
        <w:rPr>
          <w:rFonts w:hint="eastAsia"/>
          <w:lang w:eastAsia="ko-KR"/>
        </w:rPr>
        <w:t xml:space="preserve"> </w:t>
      </w:r>
      <w:r w:rsidRPr="00895063">
        <w:rPr>
          <w:lang w:eastAsia="ko-KR"/>
        </w:rPr>
        <w:t xml:space="preserve">assem_node </w:t>
      </w:r>
      <w:r w:rsidRPr="00895063">
        <w:rPr>
          <w:rFonts w:hint="eastAsia"/>
          <w:lang w:eastAsia="ko-KR"/>
        </w:rPr>
        <w:t>를</w:t>
      </w:r>
      <w:r w:rsidRPr="00895063">
        <w:rPr>
          <w:rFonts w:hint="eastAsia"/>
          <w:lang w:eastAsia="ko-KR"/>
        </w:rPr>
        <w:t xml:space="preserve"> </w:t>
      </w:r>
      <w:r w:rsidRPr="00895063">
        <w:rPr>
          <w:rFonts w:hint="eastAsia"/>
          <w:lang w:eastAsia="ko-KR"/>
        </w:rPr>
        <w:t>찾기</w:t>
      </w:r>
      <w:r w:rsidRPr="00895063">
        <w:rPr>
          <w:rFonts w:hint="eastAsia"/>
          <w:lang w:eastAsia="ko-KR"/>
        </w:rPr>
        <w:t xml:space="preserve"> </w:t>
      </w:r>
      <w:r w:rsidRPr="00895063">
        <w:rPr>
          <w:rFonts w:hint="eastAsia"/>
          <w:lang w:eastAsia="ko-KR"/>
        </w:rPr>
        <w:t>위해</w:t>
      </w:r>
      <w:r w:rsidRPr="00895063">
        <w:rPr>
          <w:rFonts w:hint="eastAsia"/>
          <w:lang w:eastAsia="ko-KR"/>
        </w:rPr>
        <w:t xml:space="preserve"> </w:t>
      </w:r>
      <w:r w:rsidRPr="00895063">
        <w:rPr>
          <w:rFonts w:hint="eastAsia"/>
          <w:lang w:eastAsia="ko-KR"/>
        </w:rPr>
        <w:t>사용될</w:t>
      </w:r>
      <w:r w:rsidRPr="00895063">
        <w:rPr>
          <w:rFonts w:hint="eastAsia"/>
          <w:lang w:eastAsia="ko-KR"/>
        </w:rPr>
        <w:t xml:space="preserve"> </w:t>
      </w:r>
      <w:r w:rsidRPr="00895063">
        <w:rPr>
          <w:lang w:eastAsia="ko-KR"/>
        </w:rPr>
        <w:t xml:space="preserve"> </w:t>
      </w:r>
      <w:r w:rsidRPr="00895063">
        <w:rPr>
          <w:rFonts w:hint="eastAsia"/>
          <w:lang w:eastAsia="ko-KR"/>
        </w:rPr>
        <w:t>변수</w:t>
      </w:r>
    </w:p>
    <w:p w:rsidR="00895063" w:rsidRPr="00895063" w:rsidRDefault="00895063" w:rsidP="00895063">
      <w:pPr>
        <w:ind w:left="720"/>
        <w:rPr>
          <w:rFonts w:hint="eastAsia"/>
          <w:sz w:val="24"/>
          <w:szCs w:val="24"/>
          <w:lang w:eastAsia="ko-KR"/>
        </w:rPr>
      </w:pPr>
    </w:p>
    <w:p w:rsidR="00564BC4" w:rsidRDefault="00564BC4" w:rsidP="004C6F6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 xml:space="preserve"> </w:t>
      </w:r>
      <w:bookmarkStart w:id="13" w:name="_Toc511081238"/>
      <w:r w:rsidR="0006784D">
        <w:rPr>
          <w:rFonts w:hint="eastAsia"/>
          <w:bCs/>
          <w:sz w:val="24"/>
          <w:lang w:eastAsia="ko-KR"/>
        </w:rPr>
        <w:t>모듈이름</w:t>
      </w:r>
      <w:r w:rsidR="0006784D"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 </w:t>
      </w:r>
      <w:r w:rsidR="004C6F66" w:rsidRPr="004C6F66">
        <w:rPr>
          <w:bCs/>
          <w:sz w:val="24"/>
          <w:lang w:eastAsia="ko-KR"/>
        </w:rPr>
        <w:t>Assemble(char *file_name)</w:t>
      </w:r>
      <w:bookmarkEnd w:id="13"/>
    </w:p>
    <w:p w:rsidR="00564BC4" w:rsidRDefault="00564BC4" w:rsidP="00564BC4">
      <w:pPr>
        <w:pStyle w:val="3"/>
        <w:rPr>
          <w:lang w:eastAsia="ko-KR"/>
        </w:rPr>
      </w:pPr>
      <w:bookmarkStart w:id="14" w:name="_Toc511081239"/>
      <w:r>
        <w:rPr>
          <w:rFonts w:hint="eastAsia"/>
          <w:lang w:eastAsia="ko-KR"/>
        </w:rPr>
        <w:t>기능</w:t>
      </w:r>
      <w:bookmarkEnd w:id="14"/>
    </w:p>
    <w:p w:rsidR="0006784D" w:rsidRDefault="00563FEA" w:rsidP="0006784D">
      <w:pPr>
        <w:ind w:left="720"/>
        <w:rPr>
          <w:rFonts w:hint="eastAsia"/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assemble</w:t>
      </w:r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file_name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asm</w:t>
      </w:r>
      <w:r>
        <w:rPr>
          <w:rFonts w:hint="eastAsia"/>
          <w:lang w:eastAsia="ko-KR"/>
        </w:rPr>
        <w:t>파일이면</w:t>
      </w:r>
      <w:r>
        <w:rPr>
          <w:rFonts w:hint="eastAsia"/>
          <w:lang w:eastAsia="ko-KR"/>
        </w:rPr>
        <w:t xml:space="preserve"> AssemPass1()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AssemPass2()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</w:p>
    <w:p w:rsidR="00564BC4" w:rsidRDefault="00564BC4" w:rsidP="00564BC4">
      <w:pPr>
        <w:pStyle w:val="3"/>
        <w:rPr>
          <w:lang w:eastAsia="ko-KR"/>
        </w:rPr>
      </w:pPr>
      <w:bookmarkStart w:id="15" w:name="_Toc511081240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5"/>
    </w:p>
    <w:p w:rsidR="00564BC4" w:rsidRDefault="00563FEA" w:rsidP="00BB4E04">
      <w:pPr>
        <w:ind w:firstLine="720"/>
        <w:rPr>
          <w:lang w:eastAsia="ko-KR"/>
        </w:rPr>
      </w:pPr>
      <w:r w:rsidRPr="00563FEA">
        <w:rPr>
          <w:b/>
          <w:lang w:eastAsia="ko-KR"/>
        </w:rPr>
        <w:t>FILE *f</w:t>
      </w:r>
      <w:r w:rsidRPr="00563FEA">
        <w:rPr>
          <w:rFonts w:hint="eastAsia"/>
          <w:b/>
          <w:lang w:eastAsia="ko-KR"/>
        </w:rPr>
        <w:t>p</w:t>
      </w:r>
      <w:r>
        <w:rPr>
          <w:b/>
          <w:lang w:eastAsia="ko-KR"/>
        </w:rPr>
        <w:t xml:space="preserve"> :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563FEA" w:rsidRPr="00563FEA" w:rsidRDefault="00563FEA" w:rsidP="00BB4E04">
      <w:pPr>
        <w:ind w:firstLine="720"/>
        <w:rPr>
          <w:rFonts w:hint="eastAsia"/>
          <w:lang w:eastAsia="ko-KR"/>
        </w:rPr>
      </w:pPr>
      <w:r w:rsidRPr="00563FEA">
        <w:rPr>
          <w:b/>
          <w:lang w:eastAsia="ko-KR"/>
        </w:rPr>
        <w:t>char *file_name</w:t>
      </w:r>
      <w:r>
        <w:rPr>
          <w:b/>
          <w:lang w:eastAsia="ko-KR"/>
        </w:rPr>
        <w:t xml:space="preserve"> : </w:t>
      </w:r>
      <w:r>
        <w:rPr>
          <w:rFonts w:hint="eastAsia"/>
          <w:lang w:eastAsia="ko-KR"/>
        </w:rPr>
        <w:t>입력받은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</w:p>
    <w:p w:rsidR="00564BC4" w:rsidRDefault="0006784D" w:rsidP="004C6F66">
      <w:pPr>
        <w:pStyle w:val="2"/>
        <w:rPr>
          <w:bCs/>
          <w:sz w:val="24"/>
          <w:lang w:eastAsia="ko-KR"/>
        </w:rPr>
      </w:pPr>
      <w:bookmarkStart w:id="16" w:name="_Toc511081241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4C6F66" w:rsidRPr="004C6F66">
        <w:rPr>
          <w:bCs/>
          <w:sz w:val="24"/>
          <w:lang w:eastAsia="ko-KR"/>
        </w:rPr>
        <w:t>IsAssemFile(char *file_name)</w:t>
      </w:r>
      <w:bookmarkEnd w:id="16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7" w:name="_Toc511081242"/>
      <w:r>
        <w:rPr>
          <w:rFonts w:hint="eastAsia"/>
          <w:iCs/>
          <w:sz w:val="24"/>
          <w:lang w:eastAsia="ko-KR"/>
        </w:rPr>
        <w:t>기능</w:t>
      </w:r>
      <w:bookmarkEnd w:id="17"/>
    </w:p>
    <w:p w:rsidR="00564BC4" w:rsidRDefault="00563FEA" w:rsidP="00965691">
      <w:pPr>
        <w:ind w:left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 xml:space="preserve">char *file_name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“.</w:t>
      </w:r>
      <w:r>
        <w:rPr>
          <w:rFonts w:hint="eastAsia"/>
          <w:lang w:eastAsia="ko-KR"/>
        </w:rPr>
        <w:t>asm</w:t>
      </w:r>
      <w:r>
        <w:rPr>
          <w:lang w:eastAsia="ko-KR"/>
        </w:rPr>
        <w:t>”</w:t>
      </w:r>
      <w:r>
        <w:rPr>
          <w:rFonts w:hint="eastAsia"/>
          <w:lang w:eastAsia="ko-KR"/>
        </w:rPr>
        <w:t>파일인지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리턴하고</w:t>
      </w:r>
      <w:r>
        <w:rPr>
          <w:lang w:eastAsia="ko-KR"/>
        </w:rPr>
        <w:t>’.asm’</w:t>
      </w:r>
      <w:r>
        <w:rPr>
          <w:rFonts w:hint="eastAsia"/>
          <w:lang w:eastAsia="ko-KR"/>
        </w:rPr>
        <w:t>파일이면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lang w:eastAsia="ko-KR"/>
        </w:rPr>
        <w:t xml:space="preserve">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8" w:name="_Toc511081243"/>
      <w:r>
        <w:rPr>
          <w:rFonts w:hint="eastAsia"/>
          <w:lang w:eastAsia="ko-KR"/>
        </w:rPr>
        <w:t>사용변수</w:t>
      </w:r>
      <w:bookmarkEnd w:id="18"/>
      <w:r>
        <w:rPr>
          <w:rFonts w:hint="eastAsia"/>
          <w:bCs/>
          <w:lang w:eastAsia="ko-KR"/>
        </w:rPr>
        <w:t xml:space="preserve"> </w:t>
      </w:r>
    </w:p>
    <w:p w:rsidR="00965691" w:rsidRPr="00965691" w:rsidRDefault="00563FEA" w:rsidP="00965691">
      <w:pPr>
        <w:ind w:left="720"/>
        <w:rPr>
          <w:lang w:eastAsia="ko-KR"/>
        </w:rPr>
      </w:pPr>
      <w:r w:rsidRPr="002A0088">
        <w:rPr>
          <w:b/>
          <w:lang w:eastAsia="ko-KR"/>
        </w:rPr>
        <w:t>int check_asm</w:t>
      </w:r>
      <w:r>
        <w:rPr>
          <w:lang w:eastAsia="ko-KR"/>
        </w:rPr>
        <w:t xml:space="preserve"> : assemble</w:t>
      </w:r>
      <w:r w:rsidR="00DA67E1">
        <w:rPr>
          <w:rFonts w:hint="eastAsia"/>
          <w:lang w:eastAsia="ko-KR"/>
        </w:rPr>
        <w:t>파일인지</w:t>
      </w:r>
      <w:r w:rsidR="00DA67E1">
        <w:rPr>
          <w:rFonts w:hint="eastAsia"/>
          <w:lang w:eastAsia="ko-KR"/>
        </w:rPr>
        <w:t xml:space="preserve"> </w:t>
      </w:r>
      <w:r w:rsidR="00DA67E1">
        <w:rPr>
          <w:rFonts w:hint="eastAsia"/>
          <w:lang w:eastAsia="ko-KR"/>
        </w:rPr>
        <w:t>체크를</w:t>
      </w:r>
      <w:r w:rsidR="00DA67E1">
        <w:rPr>
          <w:rFonts w:hint="eastAsia"/>
          <w:lang w:eastAsia="ko-KR"/>
        </w:rPr>
        <w:t xml:space="preserve"> </w:t>
      </w:r>
      <w:r w:rsidR="00DA67E1">
        <w:rPr>
          <w:rFonts w:hint="eastAsia"/>
          <w:lang w:eastAsia="ko-KR"/>
        </w:rPr>
        <w:t>하기</w:t>
      </w:r>
      <w:r w:rsidR="00DA67E1">
        <w:rPr>
          <w:rFonts w:hint="eastAsia"/>
          <w:lang w:eastAsia="ko-KR"/>
        </w:rPr>
        <w:t xml:space="preserve"> </w:t>
      </w:r>
      <w:r w:rsidR="00DA67E1">
        <w:rPr>
          <w:rFonts w:hint="eastAsia"/>
          <w:lang w:eastAsia="ko-KR"/>
        </w:rPr>
        <w:t>위한</w:t>
      </w:r>
      <w:r w:rsidR="00DA67E1">
        <w:rPr>
          <w:rFonts w:hint="eastAsia"/>
          <w:lang w:eastAsia="ko-KR"/>
        </w:rPr>
        <w:t xml:space="preserve"> </w:t>
      </w:r>
      <w:r w:rsidR="00DA67E1">
        <w:rPr>
          <w:rFonts w:hint="eastAsia"/>
          <w:lang w:eastAsia="ko-KR"/>
        </w:rPr>
        <w:t>변수로</w:t>
      </w:r>
      <w:r w:rsidR="00DA67E1">
        <w:rPr>
          <w:rFonts w:hint="eastAsia"/>
          <w:lang w:eastAsia="ko-KR"/>
        </w:rPr>
        <w:t xml:space="preserve"> </w:t>
      </w:r>
      <w:r w:rsidR="00DA67E1">
        <w:rPr>
          <w:lang w:eastAsia="ko-KR"/>
        </w:rPr>
        <w:t>check_asm = 4(‘.’ ‘</w:t>
      </w:r>
      <w:r w:rsidR="00DA67E1">
        <w:rPr>
          <w:rFonts w:hint="eastAsia"/>
          <w:lang w:eastAsia="ko-KR"/>
        </w:rPr>
        <w:t>a</w:t>
      </w:r>
      <w:r w:rsidR="00DA67E1">
        <w:rPr>
          <w:lang w:eastAsia="ko-KR"/>
        </w:rPr>
        <w:t>’ ‘</w:t>
      </w:r>
      <w:r w:rsidR="00DA67E1">
        <w:rPr>
          <w:rFonts w:hint="eastAsia"/>
          <w:lang w:eastAsia="ko-KR"/>
        </w:rPr>
        <w:t>s</w:t>
      </w:r>
      <w:r w:rsidR="00DA67E1">
        <w:rPr>
          <w:lang w:eastAsia="ko-KR"/>
        </w:rPr>
        <w:t>’ ‘</w:t>
      </w:r>
      <w:r w:rsidR="00DA67E1">
        <w:rPr>
          <w:rFonts w:hint="eastAsia"/>
          <w:lang w:eastAsia="ko-KR"/>
        </w:rPr>
        <w:t>m</w:t>
      </w:r>
      <w:r w:rsidR="00DA67E1">
        <w:rPr>
          <w:lang w:eastAsia="ko-KR"/>
        </w:rPr>
        <w:t>’)</w:t>
      </w:r>
      <w:r w:rsidR="00DA67E1">
        <w:rPr>
          <w:rFonts w:hint="eastAsia"/>
          <w:lang w:eastAsia="ko-KR"/>
        </w:rPr>
        <w:t>이면</w:t>
      </w:r>
      <w:r w:rsidR="00DA67E1">
        <w:rPr>
          <w:rFonts w:hint="eastAsia"/>
          <w:lang w:eastAsia="ko-KR"/>
        </w:rPr>
        <w:t xml:space="preserve"> </w:t>
      </w:r>
      <w:r w:rsidR="00DA67E1">
        <w:rPr>
          <w:lang w:eastAsia="ko-KR"/>
        </w:rPr>
        <w:t>1</w:t>
      </w:r>
      <w:r w:rsidR="00DA67E1">
        <w:rPr>
          <w:rFonts w:hint="eastAsia"/>
          <w:lang w:eastAsia="ko-KR"/>
        </w:rPr>
        <w:t>을</w:t>
      </w:r>
      <w:r w:rsidR="00DA67E1">
        <w:rPr>
          <w:lang w:eastAsia="ko-KR"/>
        </w:rPr>
        <w:t xml:space="preserve"> </w:t>
      </w:r>
      <w:r w:rsidR="00DA67E1">
        <w:rPr>
          <w:rFonts w:hint="eastAsia"/>
          <w:lang w:eastAsia="ko-KR"/>
        </w:rPr>
        <w:t>리턴한다</w:t>
      </w:r>
      <w:r w:rsidR="00DA67E1">
        <w:rPr>
          <w:rFonts w:hint="eastAsia"/>
          <w:lang w:eastAsia="ko-KR"/>
        </w:rPr>
        <w:t>.</w:t>
      </w:r>
    </w:p>
    <w:p w:rsidR="00564BC4" w:rsidRDefault="0006784D" w:rsidP="004C6F66">
      <w:pPr>
        <w:pStyle w:val="2"/>
        <w:rPr>
          <w:bCs/>
          <w:sz w:val="24"/>
          <w:lang w:eastAsia="ko-KR"/>
        </w:rPr>
      </w:pPr>
      <w:bookmarkStart w:id="19" w:name="_Toc51108124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r w:rsidR="004C6F66" w:rsidRPr="004C6F66">
        <w:rPr>
          <w:bCs/>
          <w:sz w:val="24"/>
          <w:lang w:eastAsia="ko-KR"/>
        </w:rPr>
        <w:t>AssemPass1(char *file_name</w:t>
      </w:r>
      <w:r w:rsidR="004C6F66">
        <w:rPr>
          <w:bCs/>
          <w:sz w:val="24"/>
          <w:lang w:eastAsia="ko-KR"/>
        </w:rPr>
        <w:t>)</w:t>
      </w:r>
      <w:bookmarkEnd w:id="19"/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0" w:name="_Toc511081245"/>
      <w:r>
        <w:rPr>
          <w:rFonts w:hint="eastAsia"/>
          <w:iCs/>
          <w:sz w:val="24"/>
          <w:lang w:eastAsia="ko-KR"/>
        </w:rPr>
        <w:t>기능</w:t>
      </w:r>
      <w:bookmarkEnd w:id="20"/>
    </w:p>
    <w:p w:rsidR="001B413C" w:rsidRDefault="00DA67E1" w:rsidP="00564BC4">
      <w:pPr>
        <w:ind w:left="720"/>
        <w:rPr>
          <w:lang w:eastAsia="ko-KR"/>
        </w:rPr>
      </w:pP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AssemToke()</w:t>
      </w:r>
      <w:r>
        <w:rPr>
          <w:rFonts w:hint="eastAsia"/>
          <w:lang w:eastAsia="ko-KR"/>
        </w:rPr>
        <w:t>함수를통해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쪼개어</w:t>
      </w:r>
      <w:r w:rsidR="00F32EA9">
        <w:rPr>
          <w:rFonts w:hint="eastAsia"/>
          <w:lang w:eastAsia="ko-KR"/>
        </w:rPr>
        <w:t>tk_str</w:t>
      </w:r>
      <w:r w:rsidR="00F32EA9">
        <w:rPr>
          <w:lang w:eastAsia="ko-KR"/>
        </w:rPr>
        <w:t>[][]</w:t>
      </w:r>
      <w:r w:rsidR="00F32EA9">
        <w:rPr>
          <w:rFonts w:hint="eastAsia"/>
          <w:lang w:eastAsia="ko-KR"/>
        </w:rPr>
        <w:t>스트링에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옮겨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담는다</w:t>
      </w:r>
      <w:r w:rsidR="00F32EA9">
        <w:rPr>
          <w:rFonts w:hint="eastAsia"/>
          <w:lang w:eastAsia="ko-KR"/>
        </w:rPr>
        <w:t>.</w:t>
      </w:r>
      <w:r w:rsidR="00F32EA9">
        <w:rPr>
          <w:rFonts w:hint="eastAsia"/>
          <w:lang w:eastAsia="ko-KR"/>
        </w:rPr>
        <w:t>그리고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해당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스트링을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통해</w:t>
      </w:r>
      <w:r w:rsidR="00F32EA9">
        <w:rPr>
          <w:rFonts w:hint="eastAsia"/>
          <w:lang w:eastAsia="ko-KR"/>
        </w:rPr>
        <w:t xml:space="preserve"> </w:t>
      </w:r>
      <w:r w:rsidR="00F32EA9">
        <w:rPr>
          <w:lang w:eastAsia="ko-KR"/>
        </w:rPr>
        <w:t>MakeAssemNode()</w:t>
      </w:r>
      <w:r w:rsidR="00F32EA9">
        <w:rPr>
          <w:rFonts w:hint="eastAsia"/>
          <w:lang w:eastAsia="ko-KR"/>
        </w:rPr>
        <w:t>함수로</w:t>
      </w:r>
      <w:r w:rsidR="00F32EA9">
        <w:rPr>
          <w:rFonts w:hint="eastAsia"/>
          <w:lang w:eastAsia="ko-KR"/>
        </w:rPr>
        <w:t xml:space="preserve"> assem_node</w:t>
      </w:r>
      <w:r w:rsidR="00F32EA9">
        <w:rPr>
          <w:rFonts w:hint="eastAsia"/>
          <w:lang w:eastAsia="ko-KR"/>
        </w:rPr>
        <w:t>를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채우고</w:t>
      </w:r>
      <w:r w:rsidR="00F32EA9">
        <w:rPr>
          <w:rFonts w:hint="eastAsia"/>
          <w:lang w:eastAsia="ko-KR"/>
        </w:rPr>
        <w:t xml:space="preserve"> </w:t>
      </w:r>
      <w:r w:rsidR="00F32EA9">
        <w:rPr>
          <w:lang w:eastAsia="ko-KR"/>
        </w:rPr>
        <w:t>END</w:t>
      </w:r>
      <w:r w:rsidR="00F32EA9">
        <w:rPr>
          <w:rFonts w:hint="eastAsia"/>
          <w:lang w:eastAsia="ko-KR"/>
        </w:rPr>
        <w:t>가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나오면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파일을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닫고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함수를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종료한다</w:t>
      </w:r>
      <w:r w:rsidR="00F32EA9">
        <w:rPr>
          <w:rFonts w:hint="eastAsia"/>
          <w:lang w:eastAsia="ko-KR"/>
        </w:rPr>
        <w:t>.</w:t>
      </w:r>
    </w:p>
    <w:p w:rsidR="00F32EA9" w:rsidRPr="00542201" w:rsidRDefault="00F32EA9" w:rsidP="00564BC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옮겨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ERROR(-1)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21" w:name="_Toc511081246"/>
      <w:r>
        <w:rPr>
          <w:rFonts w:hint="eastAsia"/>
          <w:iCs/>
          <w:sz w:val="24"/>
          <w:lang w:eastAsia="ko-KR"/>
        </w:rPr>
        <w:t>사용변수</w:t>
      </w:r>
      <w:bookmarkEnd w:id="21"/>
    </w:p>
    <w:p w:rsidR="00F32EA9" w:rsidRDefault="00F32EA9" w:rsidP="00F32EA9">
      <w:pPr>
        <w:ind w:left="720"/>
        <w:rPr>
          <w:lang w:eastAsia="ko-KR"/>
        </w:rPr>
      </w:pPr>
      <w:r w:rsidRPr="002A0088">
        <w:rPr>
          <w:b/>
          <w:lang w:eastAsia="ko-KR"/>
        </w:rPr>
        <w:t xml:space="preserve"> FILE *fp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F32EA9" w:rsidRDefault="00F32EA9" w:rsidP="00F32EA9">
      <w:pPr>
        <w:ind w:left="720"/>
        <w:rPr>
          <w:lang w:eastAsia="ko-KR"/>
        </w:rPr>
      </w:pPr>
      <w:r w:rsidRPr="002A0088">
        <w:rPr>
          <w:b/>
          <w:lang w:eastAsia="ko-KR"/>
        </w:rPr>
        <w:t>char asm_line[MAX_LINESIZE]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어셈블리파일에서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</w:t>
      </w:r>
    </w:p>
    <w:p w:rsidR="00564BC4" w:rsidRPr="00F32EA9" w:rsidRDefault="00F32EA9" w:rsidP="00F32EA9">
      <w:pPr>
        <w:ind w:left="720"/>
        <w:rPr>
          <w:lang w:eastAsia="ko-KR"/>
        </w:rPr>
      </w:pPr>
      <w:r w:rsidRPr="002A0088">
        <w:rPr>
          <w:b/>
          <w:lang w:eastAsia="ko-KR"/>
        </w:rPr>
        <w:t>char tk_str[MAX_ASM_TOKEN][MAX_LINESIZE]</w:t>
      </w:r>
      <w:r>
        <w:rPr>
          <w:lang w:eastAsia="ko-KR"/>
        </w:rPr>
        <w:t xml:space="preserve">  : </w:t>
      </w:r>
      <w:r>
        <w:rPr>
          <w:rFonts w:hint="eastAsia"/>
          <w:lang w:eastAsia="ko-KR"/>
        </w:rPr>
        <w:t>asm_line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22" w:name="_Toc511081247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AssemPass2(char* file_name</w:t>
      </w:r>
      <w:r>
        <w:rPr>
          <w:bCs/>
          <w:sz w:val="24"/>
          <w:lang w:eastAsia="ko-KR"/>
        </w:rPr>
        <w:t>)</w:t>
      </w:r>
      <w:bookmarkEnd w:id="22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23" w:name="_Toc511081248"/>
      <w:r>
        <w:rPr>
          <w:rFonts w:hint="eastAsia"/>
          <w:iCs/>
          <w:sz w:val="24"/>
          <w:lang w:eastAsia="ko-KR"/>
        </w:rPr>
        <w:t>기능</w:t>
      </w:r>
      <w:bookmarkEnd w:id="23"/>
    </w:p>
    <w:p w:rsidR="004C6F66" w:rsidRDefault="00F32EA9" w:rsidP="00F32EA9">
      <w:pPr>
        <w:ind w:left="720"/>
        <w:rPr>
          <w:lang w:eastAsia="ko-KR"/>
        </w:rPr>
      </w:pPr>
      <w:r>
        <w:rPr>
          <w:lang w:eastAsia="ko-KR"/>
        </w:rPr>
        <w:t>.</w:t>
      </w:r>
      <w:r>
        <w:rPr>
          <w:rFonts w:hint="eastAsia"/>
          <w:lang w:eastAsia="ko-KR"/>
        </w:rPr>
        <w:t>lst</w:t>
      </w:r>
      <w:r>
        <w:rPr>
          <w:rFonts w:hint="eastAsia"/>
          <w:lang w:eastAsia="ko-KR"/>
        </w:rPr>
        <w:t>파일과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.obj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“</w:t>
      </w:r>
      <w:r>
        <w:rPr>
          <w:rFonts w:hint="eastAsia"/>
          <w:lang w:eastAsia="ko-KR"/>
        </w:rPr>
        <w:t>START</w:t>
      </w:r>
      <w:r>
        <w:rPr>
          <w:lang w:eastAsia="ko-KR"/>
        </w:rPr>
        <w:t>”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채워나간다</w:t>
      </w:r>
      <w:r>
        <w:rPr>
          <w:rFonts w:hint="eastAsia"/>
          <w:lang w:eastAsia="ko-KR"/>
        </w:rPr>
        <w:t>.</w:t>
      </w:r>
      <w:r w:rsidRPr="00F32EA9">
        <w:rPr>
          <w:lang w:eastAsia="ko-KR"/>
        </w:rPr>
        <w:t xml:space="preserve"> </w:t>
      </w:r>
      <w:r>
        <w:rPr>
          <w:lang w:eastAsia="ko-KR"/>
        </w:rPr>
        <w:t>“*.asm”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GetObject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 assem_node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list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F32EA9" w:rsidRPr="00253818" w:rsidRDefault="00253818" w:rsidP="00F32EA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그러고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F32EA9">
        <w:rPr>
          <w:rFonts w:hint="eastAsia"/>
          <w:lang w:eastAsia="ko-KR"/>
        </w:rPr>
        <w:t>list</w:t>
      </w:r>
      <w:r w:rsidR="00F32EA9">
        <w:rPr>
          <w:rFonts w:hint="eastAsia"/>
          <w:lang w:eastAsia="ko-KR"/>
        </w:rPr>
        <w:t>파일을</w:t>
      </w:r>
      <w:r w:rsidR="00F32EA9">
        <w:rPr>
          <w:rFonts w:hint="eastAsia"/>
          <w:lang w:eastAsia="ko-KR"/>
        </w:rPr>
        <w:t xml:space="preserve"> </w:t>
      </w:r>
      <w:r w:rsidR="00F32EA9">
        <w:rPr>
          <w:rFonts w:hint="eastAsia"/>
          <w:lang w:eastAsia="ko-KR"/>
        </w:rPr>
        <w:t>만들면서</w:t>
      </w:r>
      <w:r w:rsidR="00F32EA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assem_node </w:t>
      </w:r>
      <w:r>
        <w:rPr>
          <w:rFonts w:hint="eastAsia"/>
          <w:lang w:eastAsia="ko-KR"/>
        </w:rPr>
        <w:t>저장해놓은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오브젝트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Tflag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‘.obj’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24" w:name="_Toc511081249"/>
      <w:r>
        <w:rPr>
          <w:rFonts w:hint="eastAsia"/>
          <w:iCs/>
          <w:sz w:val="24"/>
          <w:lang w:eastAsia="ko-KR"/>
        </w:rPr>
        <w:t>사용변수</w:t>
      </w:r>
      <w:bookmarkEnd w:id="24"/>
    </w:p>
    <w:p w:rsidR="00253818" w:rsidRPr="00253818" w:rsidRDefault="00253818" w:rsidP="00253818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FILE *fp</w:t>
      </w:r>
      <w:r>
        <w:rPr>
          <w:lang w:eastAsia="ko-KR"/>
        </w:rPr>
        <w:t xml:space="preserve">  :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FILE *list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253818" w:rsidRDefault="00253818" w:rsidP="00253818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FILE *object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object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char list_name[MAX_FILENAM</w:t>
      </w:r>
      <w:r w:rsidRPr="002A0088">
        <w:rPr>
          <w:lang w:eastAsia="ko-KR"/>
        </w:rPr>
        <w:t>E]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list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253818" w:rsidRPr="00253818" w:rsidRDefault="00253818" w:rsidP="00253818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char object_name[MAX_FILENAME] :</w:t>
      </w:r>
      <w:r>
        <w:rPr>
          <w:lang w:eastAsia="ko-KR"/>
        </w:rPr>
        <w:t xml:space="preserve"> object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char asm_line[MAX_LINESIZE]</w:t>
      </w:r>
      <w:r>
        <w:rPr>
          <w:lang w:eastAsia="ko-KR"/>
        </w:rPr>
        <w:t xml:space="preserve"> : ‘</w:t>
      </w:r>
      <w:r>
        <w:rPr>
          <w:rFonts w:hint="eastAsia"/>
          <w:lang w:eastAsia="ko-KR"/>
        </w:rPr>
        <w:t>asm</w:t>
      </w:r>
      <w:r>
        <w:rPr>
          <w:lang w:eastAsia="ko-KR"/>
        </w:rPr>
        <w:t>’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</w:p>
    <w:p w:rsidR="00253818" w:rsidRDefault="00253818" w:rsidP="00253818">
      <w:pPr>
        <w:ind w:firstLine="720"/>
        <w:rPr>
          <w:rFonts w:hint="eastAsia"/>
          <w:lang w:eastAsia="ko-KR"/>
        </w:rPr>
      </w:pPr>
      <w:r w:rsidRPr="002A0088">
        <w:rPr>
          <w:b/>
          <w:lang w:eastAsia="ko-KR"/>
        </w:rPr>
        <w:t>int t_total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object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byte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int t_end_flag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object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assem_node* tcnt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253818" w:rsidRDefault="00253818" w:rsidP="00253818">
      <w:pPr>
        <w:ind w:left="720"/>
        <w:rPr>
          <w:lang w:eastAsia="ko-KR"/>
        </w:rPr>
      </w:pPr>
      <w:r w:rsidRPr="002A0088">
        <w:rPr>
          <w:b/>
          <w:lang w:eastAsia="ko-KR"/>
        </w:rPr>
        <w:t>assem_node* cur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assem_node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4C6F66" w:rsidRPr="00253818" w:rsidRDefault="00253818" w:rsidP="00253818">
      <w:pPr>
        <w:ind w:left="720"/>
        <w:rPr>
          <w:lang w:eastAsia="ko-KR"/>
        </w:rPr>
      </w:pPr>
      <w:r>
        <w:rPr>
          <w:lang w:eastAsia="ko-KR"/>
        </w:rPr>
        <w:tab/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25" w:name="_Toc511081250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MakeAssemNode(char tkstr[][MAX_LINESIZE])</w:t>
      </w:r>
      <w:bookmarkEnd w:id="25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26" w:name="_Toc511081251"/>
      <w:r>
        <w:rPr>
          <w:rFonts w:hint="eastAsia"/>
          <w:iCs/>
          <w:sz w:val="24"/>
          <w:lang w:eastAsia="ko-KR"/>
        </w:rPr>
        <w:t>기능</w:t>
      </w:r>
      <w:bookmarkEnd w:id="26"/>
    </w:p>
    <w:p w:rsidR="004C6F66" w:rsidRPr="00FC1B5F" w:rsidRDefault="00253818" w:rsidP="00253818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assem_node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tkstr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어셈블리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>(</w:t>
      </w:r>
      <w:r>
        <w:rPr>
          <w:lang w:eastAsia="ko-KR"/>
        </w:rPr>
        <w:t>instruction, symbol, operand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쪼개어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 w:rsidR="00FC1B5F">
        <w:rPr>
          <w:lang w:eastAsia="ko-KR"/>
        </w:rPr>
        <w:t xml:space="preserve">instruction </w:t>
      </w:r>
      <w:r w:rsidR="00FC1B5F">
        <w:rPr>
          <w:rFonts w:hint="eastAsia"/>
          <w:lang w:eastAsia="ko-KR"/>
        </w:rPr>
        <w:t>종류와</w:t>
      </w:r>
      <w:r w:rsidR="00FC1B5F">
        <w:rPr>
          <w:rFonts w:hint="eastAsia"/>
          <w:lang w:eastAsia="ko-KR"/>
        </w:rPr>
        <w:t xml:space="preserve"> operand</w:t>
      </w:r>
      <w:r w:rsidR="00FC1B5F">
        <w:rPr>
          <w:rFonts w:hint="eastAsia"/>
          <w:lang w:eastAsia="ko-KR"/>
        </w:rPr>
        <w:t>를</w:t>
      </w:r>
      <w:r w:rsidR="00FC1B5F">
        <w:rPr>
          <w:rFonts w:hint="eastAsia"/>
          <w:lang w:eastAsia="ko-KR"/>
        </w:rPr>
        <w:t xml:space="preserve"> </w:t>
      </w:r>
      <w:r w:rsidR="00FC1B5F">
        <w:rPr>
          <w:rFonts w:hint="eastAsia"/>
          <w:lang w:eastAsia="ko-KR"/>
        </w:rPr>
        <w:t>처리하고</w:t>
      </w:r>
      <w:r w:rsidR="00FC1B5F">
        <w:rPr>
          <w:rFonts w:hint="eastAsia"/>
          <w:lang w:eastAsia="ko-KR"/>
        </w:rPr>
        <w:t xml:space="preserve">, </w:t>
      </w:r>
      <w:r w:rsidR="00FC1B5F">
        <w:rPr>
          <w:lang w:eastAsia="ko-KR"/>
        </w:rPr>
        <w:t>GetLoc()</w:t>
      </w:r>
      <w:r w:rsidR="00FC1B5F">
        <w:rPr>
          <w:rFonts w:hint="eastAsia"/>
          <w:lang w:eastAsia="ko-KR"/>
        </w:rPr>
        <w:t>함수를</w:t>
      </w:r>
      <w:r w:rsidR="00FC1B5F">
        <w:rPr>
          <w:rFonts w:hint="eastAsia"/>
          <w:lang w:eastAsia="ko-KR"/>
        </w:rPr>
        <w:t xml:space="preserve"> </w:t>
      </w:r>
      <w:r w:rsidR="00FC1B5F">
        <w:rPr>
          <w:rFonts w:hint="eastAsia"/>
          <w:lang w:eastAsia="ko-KR"/>
        </w:rPr>
        <w:t>통해</w:t>
      </w:r>
      <w:r w:rsidR="00FC1B5F">
        <w:rPr>
          <w:rFonts w:hint="eastAsia"/>
          <w:lang w:eastAsia="ko-KR"/>
        </w:rPr>
        <w:t xml:space="preserve"> </w:t>
      </w:r>
      <w:r w:rsidR="00FC1B5F">
        <w:rPr>
          <w:lang w:eastAsia="ko-KR"/>
        </w:rPr>
        <w:t>location</w:t>
      </w:r>
      <w:r w:rsidR="00FC1B5F">
        <w:rPr>
          <w:rFonts w:hint="eastAsia"/>
          <w:lang w:eastAsia="ko-KR"/>
        </w:rPr>
        <w:t>을</w:t>
      </w:r>
      <w:r w:rsidR="00FC1B5F">
        <w:rPr>
          <w:rFonts w:hint="eastAsia"/>
          <w:lang w:eastAsia="ko-KR"/>
        </w:rPr>
        <w:t xml:space="preserve"> </w:t>
      </w:r>
      <w:r w:rsidR="00FC1B5F">
        <w:rPr>
          <w:rFonts w:hint="eastAsia"/>
          <w:lang w:eastAsia="ko-KR"/>
        </w:rPr>
        <w:t>구해</w:t>
      </w:r>
      <w:r w:rsidR="00FC1B5F">
        <w:rPr>
          <w:rFonts w:hint="eastAsia"/>
          <w:lang w:eastAsia="ko-KR"/>
        </w:rPr>
        <w:t xml:space="preserve"> </w:t>
      </w:r>
      <w:r w:rsidR="00FC1B5F">
        <w:rPr>
          <w:lang w:eastAsia="ko-KR"/>
        </w:rPr>
        <w:t>assem_node</w:t>
      </w:r>
      <w:r w:rsidR="00FC1B5F">
        <w:rPr>
          <w:rFonts w:hint="eastAsia"/>
          <w:lang w:eastAsia="ko-KR"/>
        </w:rPr>
        <w:t>에</w:t>
      </w:r>
      <w:r w:rsidR="00FC1B5F">
        <w:rPr>
          <w:rFonts w:hint="eastAsia"/>
          <w:lang w:eastAsia="ko-KR"/>
        </w:rPr>
        <w:t xml:space="preserve"> </w:t>
      </w:r>
      <w:r w:rsidR="00FC1B5F">
        <w:rPr>
          <w:rFonts w:hint="eastAsia"/>
          <w:lang w:eastAsia="ko-KR"/>
        </w:rPr>
        <w:t>저장한다</w:t>
      </w:r>
      <w:r w:rsidR="00FC1B5F"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27" w:name="_Toc511081252"/>
      <w:r>
        <w:rPr>
          <w:rFonts w:hint="eastAsia"/>
          <w:iCs/>
          <w:sz w:val="24"/>
          <w:lang w:eastAsia="ko-KR"/>
        </w:rPr>
        <w:t>사용변수</w:t>
      </w:r>
      <w:bookmarkEnd w:id="27"/>
    </w:p>
    <w:p w:rsidR="00FC1B5F" w:rsidRDefault="00FC1B5F" w:rsidP="00FC1B5F">
      <w:pPr>
        <w:ind w:left="720"/>
        <w:rPr>
          <w:lang w:eastAsia="ko-KR"/>
        </w:rPr>
      </w:pPr>
      <w:r w:rsidRPr="002A0088">
        <w:rPr>
          <w:b/>
          <w:lang w:eastAsia="ko-KR"/>
        </w:rPr>
        <w:t>int type</w:t>
      </w:r>
      <w:r>
        <w:rPr>
          <w:lang w:eastAsia="ko-KR"/>
        </w:rPr>
        <w:t xml:space="preserve"> : instruction 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</w:p>
    <w:p w:rsidR="00FC1B5F" w:rsidRDefault="00FC1B5F" w:rsidP="00FC1B5F">
      <w:pPr>
        <w:rPr>
          <w:lang w:eastAsia="ko-KR"/>
        </w:rPr>
      </w:pPr>
      <w:r>
        <w:rPr>
          <w:lang w:eastAsia="ko-KR"/>
        </w:rPr>
        <w:tab/>
      </w:r>
      <w:r w:rsidRPr="002A0088">
        <w:rPr>
          <w:b/>
          <w:lang w:eastAsia="ko-KR"/>
        </w:rPr>
        <w:t>assem_node *new_nod</w:t>
      </w:r>
      <w:r w:rsidRPr="002A0088">
        <w:rPr>
          <w:rFonts w:hint="eastAsia"/>
          <w:b/>
          <w:lang w:eastAsia="ko-KR"/>
        </w:rPr>
        <w:t>e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assem_node</w:t>
      </w:r>
    </w:p>
    <w:p w:rsidR="004C6F66" w:rsidRPr="00FC1B5F" w:rsidRDefault="004C6F66" w:rsidP="00FC1B5F">
      <w:pPr>
        <w:ind w:left="720"/>
        <w:rPr>
          <w:lang w:eastAsia="ko-KR"/>
        </w:rPr>
      </w:pP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28" w:name="_Toc51108125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AssemToken(char *asm_line, char tk_str[][MAX_LINESIZE])</w:t>
      </w:r>
      <w:bookmarkEnd w:id="28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29" w:name="_Toc511081254"/>
      <w:r>
        <w:rPr>
          <w:rFonts w:hint="eastAsia"/>
          <w:iCs/>
          <w:sz w:val="24"/>
          <w:lang w:eastAsia="ko-KR"/>
        </w:rPr>
        <w:t>기능</w:t>
      </w:r>
      <w:bookmarkEnd w:id="29"/>
    </w:p>
    <w:p w:rsidR="004C6F66" w:rsidRDefault="004C6F66" w:rsidP="004C6F66">
      <w:pPr>
        <w:ind w:left="720"/>
        <w:rPr>
          <w:lang w:eastAsia="ko-KR"/>
        </w:rPr>
      </w:pP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 0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yes(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  <w:r>
        <w:rPr>
          <w:rFonts w:hint="eastAsia"/>
          <w:lang w:eastAsia="ko-KR"/>
        </w:rPr>
        <w:t>), 1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no(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4C6F66" w:rsidRPr="00542201" w:rsidRDefault="004C6F66" w:rsidP="004C6F66">
      <w:pPr>
        <w:ind w:left="72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0, 1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0,1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0" w:name="_Toc511081255"/>
      <w:r>
        <w:rPr>
          <w:rFonts w:hint="eastAsia"/>
          <w:iCs/>
          <w:sz w:val="24"/>
          <w:lang w:eastAsia="ko-KR"/>
        </w:rPr>
        <w:t>사용변수</w:t>
      </w:r>
      <w:bookmarkEnd w:id="30"/>
    </w:p>
    <w:p w:rsidR="004C6F66" w:rsidRPr="00564BC4" w:rsidRDefault="004C6F66" w:rsidP="004C6F66">
      <w:pPr>
        <w:ind w:left="720"/>
        <w:rPr>
          <w:lang w:eastAsia="ko-KR"/>
        </w:rPr>
      </w:pP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ask - 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저장공간</w:t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31" w:name="_Toc51108125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GetType_and_SaveInst(assem_node *new_node, char tk_str[][MAX_LINESIZE])</w:t>
      </w:r>
      <w:bookmarkEnd w:id="31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2" w:name="_Toc511081257"/>
      <w:r>
        <w:rPr>
          <w:rFonts w:hint="eastAsia"/>
          <w:iCs/>
          <w:sz w:val="24"/>
          <w:lang w:eastAsia="ko-KR"/>
        </w:rPr>
        <w:t>기능</w:t>
      </w:r>
      <w:bookmarkEnd w:id="32"/>
    </w:p>
    <w:p w:rsidR="004C6F66" w:rsidRPr="00FC1B5F" w:rsidRDefault="00FC1B5F" w:rsidP="00FC1B5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instruction 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instruction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분리하고</w:t>
      </w:r>
      <w:r>
        <w:rPr>
          <w:rFonts w:hint="eastAsia"/>
          <w:lang w:eastAsia="ko-KR"/>
        </w:rPr>
        <w:t>comment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assem_node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3" w:name="_Toc511081258"/>
      <w:r>
        <w:rPr>
          <w:rFonts w:hint="eastAsia"/>
          <w:iCs/>
          <w:sz w:val="24"/>
          <w:lang w:eastAsia="ko-KR"/>
        </w:rPr>
        <w:t>사용변수</w:t>
      </w:r>
      <w:bookmarkEnd w:id="33"/>
    </w:p>
    <w:p w:rsidR="00FC1B5F" w:rsidRDefault="00FC1B5F" w:rsidP="00FC1B5F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int opcode[3]</w:t>
      </w:r>
      <w:r>
        <w:rPr>
          <w:lang w:eastAsia="ko-KR"/>
        </w:rPr>
        <w:t xml:space="preserve"> : tk_str[0~3]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4C6F66" w:rsidRPr="00564BC4" w:rsidRDefault="00FC1B5F" w:rsidP="00FC1B5F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int pseudo[3]</w:t>
      </w:r>
      <w:r>
        <w:rPr>
          <w:lang w:eastAsia="ko-KR"/>
        </w:rPr>
        <w:t xml:space="preserve"> :</w:t>
      </w:r>
      <w:r>
        <w:rPr>
          <w:rFonts w:hint="eastAsia"/>
          <w:lang w:eastAsia="ko-KR"/>
        </w:rPr>
        <w:t>tk_str[0~3]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pseudo code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 code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34" w:name="_Toc51108125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GetLoc(assem_node *new_node)</w:t>
      </w:r>
      <w:bookmarkEnd w:id="34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5" w:name="_Toc511081260"/>
      <w:r>
        <w:rPr>
          <w:rFonts w:hint="eastAsia"/>
          <w:iCs/>
          <w:sz w:val="24"/>
          <w:lang w:eastAsia="ko-KR"/>
        </w:rPr>
        <w:t>기능</w:t>
      </w:r>
      <w:bookmarkEnd w:id="35"/>
    </w:p>
    <w:p w:rsidR="004C6F66" w:rsidRPr="00542201" w:rsidRDefault="00FC1B5F" w:rsidP="00FC1B5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>(</w:t>
      </w:r>
      <w:r>
        <w:rPr>
          <w:lang w:eastAsia="ko-KR"/>
        </w:rPr>
        <w:t>new_node)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location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START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pc_addr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설정하고</w:t>
      </w:r>
      <w:r w:rsidR="00E933B2">
        <w:rPr>
          <w:rFonts w:hint="eastAsia"/>
          <w:lang w:eastAsia="ko-KR"/>
        </w:rPr>
        <w:t>,</w:t>
      </w:r>
      <w:r w:rsidR="00E933B2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이전</w:t>
      </w:r>
      <w:r w:rsidR="00E933B2"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노드의</w:t>
      </w:r>
      <w:r w:rsidR="00E933B2">
        <w:rPr>
          <w:rFonts w:hint="eastAsia"/>
          <w:lang w:eastAsia="ko-KR"/>
        </w:rPr>
        <w:t xml:space="preserve"> </w:t>
      </w:r>
      <w:r w:rsidR="00E933B2">
        <w:rPr>
          <w:lang w:eastAsia="ko-KR"/>
        </w:rPr>
        <w:t>locatio</w:t>
      </w:r>
      <w:r w:rsidR="00E933B2">
        <w:rPr>
          <w:rFonts w:hint="eastAsia"/>
          <w:lang w:eastAsia="ko-KR"/>
        </w:rPr>
        <w:t>n</w:t>
      </w:r>
      <w:r w:rsidR="00E933B2"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이전</w:t>
      </w:r>
      <w:r w:rsidR="00E933B2"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노드의</w:t>
      </w:r>
      <w:r w:rsidR="00E933B2">
        <w:rPr>
          <w:rFonts w:hint="eastAsia"/>
          <w:lang w:eastAsia="ko-KR"/>
        </w:rPr>
        <w:t xml:space="preserve"> </w:t>
      </w:r>
      <w:r w:rsidR="00E933B2">
        <w:rPr>
          <w:lang w:eastAsia="ko-KR"/>
        </w:rPr>
        <w:t>form</w:t>
      </w:r>
      <w:r w:rsidR="00E933B2">
        <w:rPr>
          <w:rFonts w:hint="eastAsia"/>
          <w:lang w:eastAsia="ko-KR"/>
        </w:rPr>
        <w:t>과</w:t>
      </w:r>
      <w:r w:rsidR="00E933B2">
        <w:rPr>
          <w:rFonts w:hint="eastAsia"/>
          <w:lang w:eastAsia="ko-KR"/>
        </w:rPr>
        <w:t xml:space="preserve"> </w:t>
      </w:r>
      <w:r w:rsidR="00E933B2">
        <w:rPr>
          <w:lang w:eastAsia="ko-KR"/>
        </w:rPr>
        <w:t>operand</w:t>
      </w:r>
      <w:r w:rsidR="00E933B2">
        <w:rPr>
          <w:rFonts w:hint="eastAsia"/>
          <w:lang w:eastAsia="ko-KR"/>
        </w:rPr>
        <w:t>를</w:t>
      </w:r>
      <w:r w:rsidR="00E933B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 w:rsidR="00E933B2">
        <w:rPr>
          <w:lang w:eastAsia="ko-KR"/>
        </w:rPr>
        <w:t>location</w:t>
      </w:r>
      <w:r w:rsidR="00E933B2">
        <w:rPr>
          <w:rFonts w:hint="eastAsia"/>
          <w:lang w:eastAsia="ko-KR"/>
        </w:rPr>
        <w:t>을</w:t>
      </w:r>
      <w:r w:rsidR="00E933B2">
        <w:rPr>
          <w:rFonts w:hint="eastAsia"/>
          <w:lang w:eastAsia="ko-KR"/>
        </w:rPr>
        <w:t xml:space="preserve"> </w:t>
      </w:r>
      <w:r w:rsidR="00E933B2">
        <w:rPr>
          <w:rFonts w:hint="eastAsia"/>
          <w:lang w:eastAsia="ko-KR"/>
        </w:rPr>
        <w:t>구한다</w:t>
      </w:r>
      <w:r w:rsidR="00E933B2"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6" w:name="_Toc511081261"/>
      <w:r>
        <w:rPr>
          <w:rFonts w:hint="eastAsia"/>
          <w:iCs/>
          <w:sz w:val="24"/>
          <w:lang w:eastAsia="ko-KR"/>
        </w:rPr>
        <w:t>사용변수</w:t>
      </w:r>
      <w:bookmarkEnd w:id="36"/>
    </w:p>
    <w:p w:rsidR="004C6F66" w:rsidRPr="00564BC4" w:rsidRDefault="00E933B2" w:rsidP="004C6F66">
      <w:pPr>
        <w:ind w:left="720"/>
        <w:rPr>
          <w:lang w:eastAsia="ko-KR"/>
        </w:rPr>
      </w:pPr>
      <w:r w:rsidRPr="002A0088">
        <w:rPr>
          <w:b/>
          <w:lang w:eastAsia="ko-KR"/>
        </w:rPr>
        <w:t>int bef_loc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locatio</w:t>
      </w:r>
      <w:r>
        <w:rPr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37" w:name="_Toc51108126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GetObj(assem_node *cur_node)</w:t>
      </w:r>
      <w:bookmarkEnd w:id="37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8" w:name="_Toc511081263"/>
      <w:r>
        <w:rPr>
          <w:rFonts w:hint="eastAsia"/>
          <w:iCs/>
          <w:sz w:val="24"/>
          <w:lang w:eastAsia="ko-KR"/>
        </w:rPr>
        <w:t>기능</w:t>
      </w:r>
      <w:bookmarkEnd w:id="38"/>
    </w:p>
    <w:p w:rsidR="004C6F66" w:rsidRPr="00E933B2" w:rsidRDefault="00E933B2" w:rsidP="004C6F6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obj</w:t>
      </w:r>
      <w:r>
        <w:rPr>
          <w:lang w:eastAsia="ko-KR"/>
        </w:rPr>
        <w:t>ect 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 w:rsidR="004C6F66">
        <w:rPr>
          <w:rFonts w:hint="eastAsia"/>
          <w:lang w:eastAsia="ko-KR"/>
        </w:rPr>
        <w:t>.</w:t>
      </w:r>
      <w:r>
        <w:rPr>
          <w:lang w:eastAsia="ko-KR"/>
        </w:rPr>
        <w:t xml:space="preserve"> cur_node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 type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format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addr_mode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base_addr, pc_addr(</w:t>
      </w:r>
      <w:r>
        <w:rPr>
          <w:rFonts w:hint="eastAsia"/>
          <w:lang w:eastAsia="ko-KR"/>
        </w:rPr>
        <w:t>전역변수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object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cur_node</w:t>
      </w:r>
      <w:r>
        <w:rPr>
          <w:rFonts w:hint="eastAsia"/>
          <w:lang w:eastAsia="ko-KR"/>
        </w:rPr>
        <w:t>-&gt;obj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39" w:name="_Toc511081264"/>
      <w:r>
        <w:rPr>
          <w:rFonts w:hint="eastAsia"/>
          <w:iCs/>
          <w:sz w:val="24"/>
          <w:lang w:eastAsia="ko-KR"/>
        </w:rPr>
        <w:t>사용변수</w:t>
      </w:r>
      <w:bookmarkEnd w:id="39"/>
    </w:p>
    <w:p w:rsidR="004C6F66" w:rsidRPr="00564BC4" w:rsidRDefault="00E933B2" w:rsidP="004C6F66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int sym_addr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operand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6F66" w:rsidRDefault="004C6F66" w:rsidP="004C6F66">
      <w:pPr>
        <w:pStyle w:val="2"/>
        <w:rPr>
          <w:bCs/>
          <w:sz w:val="24"/>
          <w:lang w:eastAsia="ko-KR"/>
        </w:rPr>
      </w:pPr>
      <w:bookmarkStart w:id="40" w:name="_Toc511081265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4C6F66">
        <w:rPr>
          <w:bCs/>
          <w:sz w:val="24"/>
          <w:lang w:eastAsia="ko-KR"/>
        </w:rPr>
        <w:t>FindReg(char *str)</w:t>
      </w:r>
      <w:bookmarkEnd w:id="40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1" w:name="_Toc511081266"/>
      <w:r>
        <w:rPr>
          <w:rFonts w:hint="eastAsia"/>
          <w:iCs/>
          <w:sz w:val="24"/>
          <w:lang w:eastAsia="ko-KR"/>
        </w:rPr>
        <w:t>기능</w:t>
      </w:r>
      <w:bookmarkEnd w:id="41"/>
    </w:p>
    <w:p w:rsidR="004C6F66" w:rsidRPr="00542201" w:rsidRDefault="00E933B2" w:rsidP="004C6F66">
      <w:pPr>
        <w:ind w:left="720"/>
        <w:rPr>
          <w:lang w:eastAsia="ko-KR"/>
        </w:rPr>
      </w:pPr>
      <w:r>
        <w:rPr>
          <w:lang w:eastAsia="ko-KR"/>
        </w:rPr>
        <w:t>str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>register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return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 w:rsidR="004C6F6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 xml:space="preserve"> 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2" w:name="_Toc511081267"/>
      <w:r>
        <w:rPr>
          <w:rFonts w:hint="eastAsia"/>
          <w:iCs/>
          <w:sz w:val="24"/>
          <w:lang w:eastAsia="ko-KR"/>
        </w:rPr>
        <w:t>사용변수</w:t>
      </w:r>
      <w:bookmarkEnd w:id="42"/>
    </w:p>
    <w:p w:rsidR="004C6F66" w:rsidRPr="00564BC4" w:rsidRDefault="00E933B2" w:rsidP="004C6F66">
      <w:pPr>
        <w:ind w:left="720"/>
        <w:rPr>
          <w:lang w:eastAsia="ko-KR"/>
        </w:rPr>
      </w:pPr>
      <w:r w:rsidRPr="00E933B2">
        <w:rPr>
          <w:lang w:eastAsia="ko-KR"/>
        </w:rPr>
        <w:t>char reg[9][4] = {"A","X","L","B","S","T","F","PC","SW"}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레지스터의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6F66" w:rsidRDefault="004C6F66" w:rsidP="001A35C4">
      <w:pPr>
        <w:pStyle w:val="2"/>
        <w:rPr>
          <w:bCs/>
          <w:sz w:val="24"/>
          <w:lang w:eastAsia="ko-KR"/>
        </w:rPr>
      </w:pPr>
      <w:bookmarkStart w:id="43" w:name="_Toc511081268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A35C4" w:rsidRPr="001A35C4">
        <w:rPr>
          <w:bCs/>
          <w:sz w:val="24"/>
          <w:lang w:eastAsia="ko-KR"/>
        </w:rPr>
        <w:t>FindPseudoInstr(char* key)</w:t>
      </w:r>
      <w:bookmarkEnd w:id="43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4" w:name="_Toc511081269"/>
      <w:r>
        <w:rPr>
          <w:rFonts w:hint="eastAsia"/>
          <w:iCs/>
          <w:sz w:val="24"/>
          <w:lang w:eastAsia="ko-KR"/>
        </w:rPr>
        <w:t>기능</w:t>
      </w:r>
      <w:bookmarkEnd w:id="44"/>
    </w:p>
    <w:p w:rsidR="004C6F66" w:rsidRPr="00542201" w:rsidRDefault="00F3032D" w:rsidP="004C6F66">
      <w:pPr>
        <w:ind w:left="720"/>
        <w:rPr>
          <w:lang w:eastAsia="ko-KR"/>
        </w:rPr>
      </w:pPr>
      <w:r>
        <w:rPr>
          <w:lang w:eastAsia="ko-KR"/>
        </w:rPr>
        <w:t>key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Pseudo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Instruction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pseudo instruction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(</w:t>
      </w:r>
      <w:r>
        <w:rPr>
          <w:lang w:eastAsia="ko-KR"/>
        </w:rPr>
        <w:t>start = 0 …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 xml:space="preserve"> </w:t>
      </w:r>
      <w:r w:rsidR="004C6F66"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5" w:name="_Toc511081270"/>
      <w:r>
        <w:rPr>
          <w:rFonts w:hint="eastAsia"/>
          <w:iCs/>
          <w:sz w:val="24"/>
          <w:lang w:eastAsia="ko-KR"/>
        </w:rPr>
        <w:t>사용변수</w:t>
      </w:r>
      <w:bookmarkEnd w:id="45"/>
    </w:p>
    <w:p w:rsidR="004C6F66" w:rsidRPr="00564BC4" w:rsidRDefault="004C6F66" w:rsidP="004C6F66">
      <w:pPr>
        <w:ind w:left="720"/>
        <w:rPr>
          <w:lang w:eastAsia="ko-KR"/>
        </w:rPr>
      </w:pPr>
    </w:p>
    <w:p w:rsidR="004C6F66" w:rsidRDefault="004C6F66" w:rsidP="001A35C4">
      <w:pPr>
        <w:pStyle w:val="2"/>
        <w:rPr>
          <w:bCs/>
          <w:sz w:val="24"/>
          <w:lang w:eastAsia="ko-KR"/>
        </w:rPr>
      </w:pPr>
      <w:bookmarkStart w:id="46" w:name="_Toc511081271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A35C4" w:rsidRPr="001A35C4">
        <w:rPr>
          <w:bCs/>
          <w:sz w:val="24"/>
          <w:lang w:eastAsia="ko-KR"/>
        </w:rPr>
        <w:t>Type(char *file_name)</w:t>
      </w:r>
      <w:bookmarkEnd w:id="46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7" w:name="_Toc511081272"/>
      <w:r>
        <w:rPr>
          <w:rFonts w:hint="eastAsia"/>
          <w:iCs/>
          <w:sz w:val="24"/>
          <w:lang w:eastAsia="ko-KR"/>
        </w:rPr>
        <w:t>기능</w:t>
      </w:r>
      <w:bookmarkEnd w:id="47"/>
    </w:p>
    <w:p w:rsidR="004C6F66" w:rsidRPr="00542201" w:rsidRDefault="00CC50B5" w:rsidP="004C6F66">
      <w:pPr>
        <w:ind w:left="720"/>
        <w:rPr>
          <w:lang w:eastAsia="ko-KR"/>
        </w:rPr>
      </w:pPr>
      <w:r>
        <w:rPr>
          <w:lang w:eastAsia="ko-KR"/>
        </w:rPr>
        <w:t>“</w:t>
      </w:r>
      <w:r w:rsidR="00F3032D">
        <w:rPr>
          <w:rFonts w:hint="eastAsia"/>
          <w:lang w:eastAsia="ko-KR"/>
        </w:rPr>
        <w:t>T</w:t>
      </w:r>
      <w:r w:rsidR="00F3032D">
        <w:rPr>
          <w:lang w:eastAsia="ko-KR"/>
        </w:rPr>
        <w:t>ype</w:t>
      </w:r>
      <w:r>
        <w:rPr>
          <w:lang w:eastAsia="ko-KR"/>
        </w:rPr>
        <w:t>”</w:t>
      </w:r>
      <w:r w:rsidR="00F3032D">
        <w:rPr>
          <w:lang w:eastAsia="ko-KR"/>
        </w:rPr>
        <w:t xml:space="preserve"> command</w:t>
      </w:r>
      <w:r w:rsidR="00F3032D">
        <w:rPr>
          <w:rFonts w:hint="eastAsia"/>
          <w:lang w:eastAsia="ko-KR"/>
        </w:rPr>
        <w:t>를</w:t>
      </w:r>
      <w:r w:rsidR="00F3032D">
        <w:rPr>
          <w:rFonts w:hint="eastAsia"/>
          <w:lang w:eastAsia="ko-KR"/>
        </w:rPr>
        <w:t xml:space="preserve"> </w:t>
      </w:r>
      <w:r w:rsidR="00F3032D">
        <w:rPr>
          <w:rFonts w:hint="eastAsia"/>
          <w:lang w:eastAsia="ko-KR"/>
        </w:rPr>
        <w:t>구현하기</w:t>
      </w:r>
      <w:r w:rsidR="00F3032D">
        <w:rPr>
          <w:rFonts w:hint="eastAsia"/>
          <w:lang w:eastAsia="ko-KR"/>
        </w:rPr>
        <w:t xml:space="preserve"> </w:t>
      </w:r>
      <w:r w:rsidR="00F3032D">
        <w:rPr>
          <w:rFonts w:hint="eastAsia"/>
          <w:lang w:eastAsia="ko-KR"/>
        </w:rPr>
        <w:t>위한</w:t>
      </w:r>
      <w:r w:rsidR="00F3032D">
        <w:rPr>
          <w:rFonts w:hint="eastAsia"/>
          <w:lang w:eastAsia="ko-KR"/>
        </w:rPr>
        <w:t xml:space="preserve"> </w:t>
      </w:r>
      <w:r w:rsidR="00F3032D">
        <w:rPr>
          <w:rFonts w:hint="eastAsia"/>
          <w:lang w:eastAsia="ko-KR"/>
        </w:rPr>
        <w:t>함수이다</w:t>
      </w:r>
      <w:r w:rsidR="00F3032D">
        <w:rPr>
          <w:rFonts w:hint="eastAsia"/>
          <w:lang w:eastAsia="ko-KR"/>
        </w:rPr>
        <w:t>.</w:t>
      </w:r>
      <w:r w:rsidR="00F3032D">
        <w:rPr>
          <w:lang w:eastAsia="ko-KR"/>
        </w:rPr>
        <w:t xml:space="preserve"> </w:t>
      </w:r>
      <w:r>
        <w:rPr>
          <w:rFonts w:hint="eastAsia"/>
          <w:lang w:eastAsia="ko-KR"/>
        </w:rPr>
        <w:t>Type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file_name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48" w:name="_Toc511081273"/>
      <w:r>
        <w:rPr>
          <w:rFonts w:hint="eastAsia"/>
          <w:iCs/>
          <w:sz w:val="24"/>
          <w:lang w:eastAsia="ko-KR"/>
        </w:rPr>
        <w:t>사용변수</w:t>
      </w:r>
      <w:bookmarkEnd w:id="48"/>
    </w:p>
    <w:p w:rsidR="00CC50B5" w:rsidRDefault="00CC50B5" w:rsidP="00CC50B5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FILE *fp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:rsidR="004C6F66" w:rsidRPr="00564BC4" w:rsidRDefault="00CC50B5" w:rsidP="00CC50B5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char in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파일에서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 w:rsidR="002A0088">
        <w:rPr>
          <w:lang w:eastAsia="ko-KR"/>
        </w:rPr>
        <w:t>char</w:t>
      </w:r>
    </w:p>
    <w:p w:rsidR="004C6F66" w:rsidRDefault="004C6F66" w:rsidP="001A35C4">
      <w:pPr>
        <w:pStyle w:val="2"/>
        <w:rPr>
          <w:bCs/>
          <w:sz w:val="24"/>
          <w:lang w:eastAsia="ko-KR"/>
        </w:rPr>
      </w:pPr>
      <w:bookmarkStart w:id="49" w:name="_Toc511081274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A35C4" w:rsidRPr="001A35C4">
        <w:rPr>
          <w:bCs/>
          <w:sz w:val="24"/>
          <w:lang w:eastAsia="ko-KR"/>
        </w:rPr>
        <w:t>GetOperand(assem_node *new_node, char tk_str[][MAX_LINESIZE])</w:t>
      </w:r>
      <w:bookmarkEnd w:id="49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0" w:name="_Toc511081275"/>
      <w:r>
        <w:rPr>
          <w:rFonts w:hint="eastAsia"/>
          <w:iCs/>
          <w:sz w:val="24"/>
          <w:lang w:eastAsia="ko-KR"/>
        </w:rPr>
        <w:t>기능</w:t>
      </w:r>
      <w:bookmarkEnd w:id="50"/>
    </w:p>
    <w:p w:rsidR="004C6F66" w:rsidRPr="00542201" w:rsidRDefault="00CC50B5" w:rsidP="00CC50B5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new_node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instruction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</w:t>
      </w:r>
      <w:r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new_node-&gt;operand[][]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 w:rsidR="002A0088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리턴</w:t>
      </w:r>
      <w:r>
        <w:rPr>
          <w:rFonts w:hint="eastAsia"/>
          <w:lang w:eastAsia="ko-KR"/>
        </w:rPr>
        <w:t>하고</w:t>
      </w:r>
      <w:r w:rsidR="002A0088">
        <w:rPr>
          <w:rFonts w:hint="eastAsia"/>
          <w:lang w:eastAsia="ko-KR"/>
        </w:rPr>
        <w:t xml:space="preserve">, </w:t>
      </w:r>
      <w:r w:rsidR="002A0088">
        <w:rPr>
          <w:rFonts w:hint="eastAsia"/>
          <w:lang w:eastAsia="ko-KR"/>
        </w:rPr>
        <w:t>그렇지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않을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경우</w:t>
      </w:r>
      <w:r w:rsidR="002A0088">
        <w:rPr>
          <w:rFonts w:hint="eastAsia"/>
          <w:lang w:eastAsia="ko-KR"/>
        </w:rPr>
        <w:t xml:space="preserve"> </w:t>
      </w:r>
      <w:r w:rsidR="002A0088">
        <w:rPr>
          <w:lang w:eastAsia="ko-KR"/>
        </w:rPr>
        <w:t>0</w:t>
      </w:r>
      <w:r w:rsidR="002A0088">
        <w:rPr>
          <w:rFonts w:hint="eastAsia"/>
          <w:lang w:eastAsia="ko-KR"/>
        </w:rPr>
        <w:t>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리턴한다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1" w:name="_Toc511081276"/>
      <w:r>
        <w:rPr>
          <w:rFonts w:hint="eastAsia"/>
          <w:iCs/>
          <w:sz w:val="24"/>
          <w:lang w:eastAsia="ko-KR"/>
        </w:rPr>
        <w:t>사용변수</w:t>
      </w:r>
      <w:bookmarkEnd w:id="51"/>
    </w:p>
    <w:p w:rsidR="00CC50B5" w:rsidRDefault="00CC50B5" w:rsidP="00CC50B5">
      <w:pPr>
        <w:ind w:left="720"/>
        <w:rPr>
          <w:lang w:eastAsia="ko-KR"/>
        </w:rPr>
      </w:pPr>
      <w:r w:rsidRPr="00CC50B5">
        <w:rPr>
          <w:b/>
          <w:lang w:eastAsia="ko-KR"/>
        </w:rPr>
        <w:t>int is_sym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0(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>x)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1(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o)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CC50B5" w:rsidRDefault="00CC50B5" w:rsidP="00CC50B5">
      <w:pPr>
        <w:ind w:left="720"/>
        <w:rPr>
          <w:lang w:eastAsia="ko-KR"/>
        </w:rPr>
      </w:pPr>
      <w:r w:rsidRPr="00CC50B5">
        <w:rPr>
          <w:b/>
          <w:lang w:eastAsia="ko-KR"/>
        </w:rPr>
        <w:t>char oper2_except[4][3][10] = {</w:t>
      </w:r>
      <w:r>
        <w:rPr>
          <w:lang w:eastAsia="ko-KR"/>
        </w:rPr>
        <w:t xml:space="preserve"> </w:t>
      </w:r>
      <w:r>
        <w:rPr>
          <w:lang w:eastAsia="ko-KR"/>
        </w:rPr>
        <w:tab/>
        <w:t>:</w:t>
      </w:r>
      <w:r>
        <w:rPr>
          <w:rFonts w:hint="eastAsia"/>
          <w:lang w:eastAsia="ko-KR"/>
        </w:rPr>
        <w:t>format 2 instruction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</w:t>
      </w:r>
      <w:r>
        <w:rPr>
          <w:rFonts w:hint="eastAsia"/>
          <w:lang w:eastAsia="ko-KR"/>
        </w:rPr>
        <w:t>n</w:t>
      </w:r>
    </w:p>
    <w:p w:rsidR="00CC50B5" w:rsidRPr="00CC50B5" w:rsidRDefault="00CC50B5" w:rsidP="00CC50B5">
      <w:pPr>
        <w:ind w:left="720"/>
        <w:rPr>
          <w:b/>
          <w:lang w:eastAsia="ko-KR"/>
        </w:rPr>
      </w:pPr>
      <w:r w:rsidRPr="00CC50B5">
        <w:rPr>
          <w:b/>
          <w:lang w:eastAsia="ko-KR"/>
        </w:rPr>
        <w:tab/>
        <w:t>{"CLEAR","TIXR"},</w:t>
      </w:r>
    </w:p>
    <w:p w:rsidR="00CC50B5" w:rsidRPr="00CC50B5" w:rsidRDefault="00CC50B5" w:rsidP="00CC50B5">
      <w:pPr>
        <w:ind w:left="720"/>
        <w:rPr>
          <w:b/>
          <w:lang w:eastAsia="ko-KR"/>
        </w:rPr>
      </w:pPr>
      <w:r w:rsidRPr="00CC50B5">
        <w:rPr>
          <w:b/>
          <w:lang w:eastAsia="ko-KR"/>
        </w:rPr>
        <w:tab/>
        <w:t>{"CVC","CVC"},</w:t>
      </w:r>
      <w:r w:rsidRPr="00CC50B5">
        <w:rPr>
          <w:b/>
          <w:lang w:eastAsia="ko-KR"/>
        </w:rPr>
        <w:tab/>
      </w:r>
    </w:p>
    <w:p w:rsidR="00CC50B5" w:rsidRPr="00CC50B5" w:rsidRDefault="00CC50B5" w:rsidP="00CC50B5">
      <w:pPr>
        <w:ind w:left="720"/>
        <w:rPr>
          <w:b/>
          <w:lang w:eastAsia="ko-KR"/>
        </w:rPr>
      </w:pPr>
      <w:r w:rsidRPr="00CC50B5">
        <w:rPr>
          <w:b/>
          <w:lang w:eastAsia="ko-KR"/>
        </w:rPr>
        <w:tab/>
        <w:t>{"SHIFTL", "SHIFTR"}</w:t>
      </w:r>
    </w:p>
    <w:p w:rsidR="004C6F66" w:rsidRPr="00CC50B5" w:rsidRDefault="00CC50B5" w:rsidP="00CC50B5">
      <w:pPr>
        <w:ind w:left="720"/>
        <w:rPr>
          <w:b/>
          <w:lang w:eastAsia="ko-KR"/>
        </w:rPr>
      </w:pPr>
      <w:r w:rsidRPr="00CC50B5">
        <w:rPr>
          <w:b/>
          <w:lang w:eastAsia="ko-KR"/>
        </w:rPr>
        <w:t>}</w:t>
      </w:r>
    </w:p>
    <w:p w:rsidR="00CC50B5" w:rsidRPr="00564BC4" w:rsidRDefault="00CC50B5" w:rsidP="00CC50B5">
      <w:pPr>
        <w:ind w:left="720"/>
        <w:rPr>
          <w:lang w:eastAsia="ko-KR"/>
        </w:rPr>
      </w:pPr>
    </w:p>
    <w:p w:rsidR="004C6F66" w:rsidRPr="001A35C4" w:rsidRDefault="004C6F66" w:rsidP="001A35C4">
      <w:pPr>
        <w:pStyle w:val="2"/>
        <w:rPr>
          <w:bCs/>
          <w:sz w:val="24"/>
          <w:lang w:eastAsia="ko-KR"/>
        </w:rPr>
      </w:pPr>
      <w:bookmarkStart w:id="52" w:name="_Toc511081277"/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A35C4" w:rsidRPr="001A35C4">
        <w:rPr>
          <w:bCs/>
          <w:sz w:val="24"/>
          <w:lang w:eastAsia="ko-KR"/>
        </w:rPr>
        <w:t>GetPseudoOperand(assem_node *new_node, char tk_str[][MAX_LINESIZE])</w:t>
      </w:r>
      <w:bookmarkEnd w:id="52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3" w:name="_Toc511081278"/>
      <w:r>
        <w:rPr>
          <w:rFonts w:hint="eastAsia"/>
          <w:iCs/>
          <w:sz w:val="24"/>
          <w:lang w:eastAsia="ko-KR"/>
        </w:rPr>
        <w:t>기능</w:t>
      </w:r>
      <w:bookmarkEnd w:id="53"/>
    </w:p>
    <w:p w:rsidR="004C6F66" w:rsidRPr="00542201" w:rsidRDefault="00CC50B5" w:rsidP="004C6F66">
      <w:pPr>
        <w:ind w:left="720"/>
        <w:rPr>
          <w:lang w:eastAsia="ko-KR"/>
        </w:rPr>
      </w:pPr>
      <w:r>
        <w:rPr>
          <w:rFonts w:hint="eastAsia"/>
          <w:lang w:eastAsia="ko-KR"/>
        </w:rPr>
        <w:t>new_node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instruction </w:t>
      </w:r>
      <w:r>
        <w:rPr>
          <w:lang w:eastAsia="ko-KR"/>
        </w:rPr>
        <w:t>type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pseudo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operand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 type(‘C’,’X’ .. 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operand[][]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 w:rsidR="004C6F66">
        <w:rPr>
          <w:rFonts w:hint="eastAsia"/>
          <w:lang w:eastAsia="ko-KR"/>
        </w:rPr>
        <w:t>.</w:t>
      </w:r>
      <w:r w:rsidR="002A0088">
        <w:rPr>
          <w:lang w:eastAsia="ko-KR"/>
        </w:rPr>
        <w:t xml:space="preserve"> </w:t>
      </w:r>
      <w:r w:rsidR="002A0088">
        <w:rPr>
          <w:rFonts w:hint="eastAsia"/>
          <w:lang w:eastAsia="ko-KR"/>
        </w:rPr>
        <w:t>만약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에러가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있을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경우</w:t>
      </w:r>
      <w:r w:rsidR="002A0088">
        <w:rPr>
          <w:rFonts w:hint="eastAsia"/>
          <w:lang w:eastAsia="ko-KR"/>
        </w:rPr>
        <w:t xml:space="preserve"> </w:t>
      </w:r>
      <w:r w:rsidR="002A0088">
        <w:rPr>
          <w:lang w:eastAsia="ko-KR"/>
        </w:rPr>
        <w:t>-1</w:t>
      </w:r>
      <w:r w:rsidR="002A0088">
        <w:rPr>
          <w:rFonts w:hint="eastAsia"/>
          <w:lang w:eastAsia="ko-KR"/>
        </w:rPr>
        <w:t>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리턴하고</w:t>
      </w:r>
      <w:r w:rsidR="002A0088">
        <w:rPr>
          <w:rFonts w:hint="eastAsia"/>
          <w:lang w:eastAsia="ko-KR"/>
        </w:rPr>
        <w:t xml:space="preserve">, </w:t>
      </w:r>
      <w:r w:rsidR="002A0088">
        <w:rPr>
          <w:rFonts w:hint="eastAsia"/>
          <w:lang w:eastAsia="ko-KR"/>
        </w:rPr>
        <w:t>그렇지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않을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경우</w:t>
      </w:r>
      <w:r w:rsidR="002A0088">
        <w:rPr>
          <w:rFonts w:hint="eastAsia"/>
          <w:lang w:eastAsia="ko-KR"/>
        </w:rPr>
        <w:t xml:space="preserve"> </w:t>
      </w:r>
      <w:r w:rsidR="002A0088">
        <w:rPr>
          <w:lang w:eastAsia="ko-KR"/>
        </w:rPr>
        <w:t>0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을</w:t>
      </w:r>
      <w:r w:rsidR="002A0088">
        <w:rPr>
          <w:rFonts w:hint="eastAsia"/>
          <w:lang w:eastAsia="ko-KR"/>
        </w:rPr>
        <w:t xml:space="preserve"> </w:t>
      </w:r>
      <w:r w:rsidR="002A0088">
        <w:rPr>
          <w:rFonts w:hint="eastAsia"/>
          <w:lang w:eastAsia="ko-KR"/>
        </w:rPr>
        <w:t>리턴한다</w:t>
      </w:r>
      <w:r w:rsidR="002A0088"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4" w:name="_Toc511081279"/>
      <w:r>
        <w:rPr>
          <w:rFonts w:hint="eastAsia"/>
          <w:iCs/>
          <w:sz w:val="24"/>
          <w:lang w:eastAsia="ko-KR"/>
        </w:rPr>
        <w:t>사용변수</w:t>
      </w:r>
      <w:bookmarkEnd w:id="54"/>
    </w:p>
    <w:p w:rsidR="004C6F66" w:rsidRPr="00564BC4" w:rsidRDefault="002A0088" w:rsidP="004C6F66">
      <w:pPr>
        <w:ind w:left="720"/>
        <w:rPr>
          <w:rFonts w:hint="eastAsia"/>
          <w:lang w:eastAsia="ko-KR"/>
        </w:rPr>
      </w:pPr>
      <w:r w:rsidRPr="002A0088">
        <w:rPr>
          <w:b/>
          <w:lang w:eastAsia="ko-KR"/>
        </w:rPr>
        <w:t>int is_sym</w:t>
      </w:r>
      <w:r>
        <w:rPr>
          <w:lang w:eastAsia="ko-KR"/>
        </w:rPr>
        <w:t xml:space="preserve"> :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6F66" w:rsidRDefault="004C6F66" w:rsidP="001A35C4">
      <w:pPr>
        <w:pStyle w:val="2"/>
        <w:rPr>
          <w:lang w:eastAsia="ko-KR"/>
        </w:rPr>
      </w:pPr>
      <w:bookmarkStart w:id="55" w:name="_Toc511081280"/>
      <w:r>
        <w:rPr>
          <w:rFonts w:hint="eastAsia"/>
          <w:lang w:eastAsia="ko-KR"/>
        </w:rPr>
        <w:t>모듈이름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1A35C4" w:rsidRPr="001A35C4">
        <w:rPr>
          <w:bCs/>
          <w:sz w:val="24"/>
          <w:lang w:eastAsia="ko-KR"/>
        </w:rPr>
        <w:t>Symbol()</w:t>
      </w:r>
      <w:bookmarkEnd w:id="55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6" w:name="_Toc511081281"/>
      <w:r>
        <w:rPr>
          <w:rFonts w:hint="eastAsia"/>
          <w:iCs/>
          <w:sz w:val="24"/>
          <w:lang w:eastAsia="ko-KR"/>
        </w:rPr>
        <w:t>기능</w:t>
      </w:r>
      <w:bookmarkEnd w:id="56"/>
    </w:p>
    <w:p w:rsidR="004C6F66" w:rsidRPr="00542201" w:rsidRDefault="002A0088" w:rsidP="004C6F66">
      <w:pPr>
        <w:ind w:left="720"/>
        <w:rPr>
          <w:lang w:eastAsia="ko-KR"/>
        </w:rPr>
      </w:pPr>
      <w:r>
        <w:rPr>
          <w:rFonts w:hint="eastAsia"/>
          <w:lang w:eastAsia="ko-KR"/>
        </w:rPr>
        <w:t>symbol_table[0~25]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</w:t>
      </w:r>
      <w:r>
        <w:rPr>
          <w:rFonts w:hint="eastAsia"/>
          <w:lang w:eastAsia="ko-KR"/>
        </w:rPr>
        <w:t>(</w:t>
      </w:r>
      <w:r>
        <w:rPr>
          <w:lang w:eastAsia="ko-KR"/>
        </w:rPr>
        <w:t>‘</w:t>
      </w:r>
      <w:r>
        <w:rPr>
          <w:rFonts w:hint="eastAsia"/>
          <w:lang w:eastAsia="ko-KR"/>
        </w:rPr>
        <w:t>Z</w:t>
      </w:r>
      <w:r>
        <w:rPr>
          <w:lang w:eastAsia="ko-KR"/>
        </w:rPr>
        <w:t>’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7" w:name="_Toc511081282"/>
      <w:r>
        <w:rPr>
          <w:rFonts w:hint="eastAsia"/>
          <w:iCs/>
          <w:sz w:val="24"/>
          <w:lang w:eastAsia="ko-KR"/>
        </w:rPr>
        <w:t>사용변수</w:t>
      </w:r>
      <w:bookmarkEnd w:id="57"/>
    </w:p>
    <w:p w:rsidR="004C6F66" w:rsidRPr="00564BC4" w:rsidRDefault="002A0088" w:rsidP="004C6F66">
      <w:pPr>
        <w:ind w:left="720"/>
        <w:rPr>
          <w:lang w:eastAsia="ko-KR"/>
        </w:rPr>
      </w:pPr>
      <w:r w:rsidRPr="002A0088">
        <w:rPr>
          <w:b/>
          <w:lang w:eastAsia="ko-KR"/>
        </w:rPr>
        <w:t>symbol_node* cur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symbol_node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</w:p>
    <w:p w:rsidR="004C6F66" w:rsidRDefault="004C6F66" w:rsidP="001A35C4">
      <w:pPr>
        <w:pStyle w:val="2"/>
        <w:rPr>
          <w:bCs/>
          <w:sz w:val="24"/>
          <w:lang w:eastAsia="ko-KR"/>
        </w:rPr>
      </w:pPr>
      <w:bookmarkStart w:id="58" w:name="_Toc511081283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1A35C4">
        <w:rPr>
          <w:bCs/>
          <w:sz w:val="24"/>
          <w:lang w:eastAsia="ko-KR"/>
        </w:rPr>
        <w:t>SearchSymbol(</w:t>
      </w:r>
      <w:r w:rsidR="002A0088">
        <w:rPr>
          <w:rFonts w:hint="eastAsia"/>
          <w:bCs/>
          <w:sz w:val="24"/>
          <w:lang w:eastAsia="ko-KR"/>
        </w:rPr>
        <w:t>char *key</w:t>
      </w:r>
      <w:r w:rsidR="001A35C4">
        <w:rPr>
          <w:bCs/>
          <w:sz w:val="24"/>
          <w:lang w:eastAsia="ko-KR"/>
        </w:rPr>
        <w:t>)</w:t>
      </w:r>
      <w:bookmarkEnd w:id="58"/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59" w:name="_Toc511081284"/>
      <w:r>
        <w:rPr>
          <w:rFonts w:hint="eastAsia"/>
          <w:iCs/>
          <w:sz w:val="24"/>
          <w:lang w:eastAsia="ko-KR"/>
        </w:rPr>
        <w:t>기능</w:t>
      </w:r>
      <w:bookmarkEnd w:id="59"/>
    </w:p>
    <w:p w:rsidR="004C6F66" w:rsidRPr="00542201" w:rsidRDefault="002A0088" w:rsidP="004C6F66">
      <w:pPr>
        <w:ind w:left="720"/>
        <w:rPr>
          <w:lang w:eastAsia="ko-KR"/>
        </w:rPr>
      </w:pPr>
      <w:r>
        <w:rPr>
          <w:rFonts w:hint="eastAsia"/>
          <w:lang w:eastAsia="ko-KR"/>
        </w:rPr>
        <w:t>symbol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lang w:eastAsia="ko-KR"/>
        </w:rPr>
        <w:t xml:space="preserve"> key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 xml:space="preserve">. </w:t>
      </w:r>
    </w:p>
    <w:p w:rsidR="004C6F66" w:rsidRDefault="004C6F66" w:rsidP="004C6F66">
      <w:pPr>
        <w:pStyle w:val="3"/>
        <w:rPr>
          <w:iCs/>
          <w:sz w:val="24"/>
          <w:lang w:eastAsia="ko-KR"/>
        </w:rPr>
      </w:pPr>
      <w:bookmarkStart w:id="60" w:name="_Toc511081285"/>
      <w:r>
        <w:rPr>
          <w:rFonts w:hint="eastAsia"/>
          <w:iCs/>
          <w:sz w:val="24"/>
          <w:lang w:eastAsia="ko-KR"/>
        </w:rPr>
        <w:t>사용변수</w:t>
      </w:r>
      <w:bookmarkEnd w:id="60"/>
    </w:p>
    <w:p w:rsidR="004C6F66" w:rsidRPr="001A35C4" w:rsidRDefault="002A0088" w:rsidP="004C6F66">
      <w:pPr>
        <w:ind w:left="720"/>
        <w:rPr>
          <w:lang w:eastAsia="ko-KR"/>
        </w:rPr>
      </w:pPr>
      <w:r w:rsidRPr="002A0088">
        <w:rPr>
          <w:b/>
          <w:lang w:eastAsia="ko-KR"/>
        </w:rPr>
        <w:t>symbol_node *cur</w:t>
      </w:r>
      <w:r>
        <w:rPr>
          <w:lang w:eastAsia="ko-KR"/>
        </w:rPr>
        <w:t xml:space="preserve"> : 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비교할</w:t>
      </w:r>
      <w:r>
        <w:rPr>
          <w:rFonts w:hint="eastAsia"/>
          <w:lang w:eastAsia="ko-KR"/>
        </w:rPr>
        <w:t xml:space="preserve"> symbol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rFonts w:hint="eastAsia"/>
          <w:lang w:eastAsia="ko-KR"/>
        </w:rPr>
        <w:t>.</w:t>
      </w:r>
    </w:p>
    <w:p w:rsidR="001A35C4" w:rsidRDefault="001A35C4" w:rsidP="001A35C4">
      <w:pPr>
        <w:pStyle w:val="2"/>
        <w:rPr>
          <w:bCs/>
          <w:sz w:val="24"/>
          <w:lang w:eastAsia="ko-KR"/>
        </w:rPr>
      </w:pPr>
      <w:bookmarkStart w:id="61" w:name="_Toc511081286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1A35C4">
        <w:rPr>
          <w:bCs/>
          <w:sz w:val="24"/>
          <w:lang w:eastAsia="ko-KR"/>
        </w:rPr>
        <w:t>MakeSymbolTable(assem_node *new_node)</w:t>
      </w:r>
      <w:bookmarkEnd w:id="61"/>
    </w:p>
    <w:p w:rsidR="001A35C4" w:rsidRDefault="001A35C4" w:rsidP="001A35C4">
      <w:pPr>
        <w:pStyle w:val="3"/>
        <w:rPr>
          <w:iCs/>
          <w:sz w:val="24"/>
          <w:lang w:eastAsia="ko-KR"/>
        </w:rPr>
      </w:pPr>
      <w:bookmarkStart w:id="62" w:name="_Toc511081287"/>
      <w:r>
        <w:rPr>
          <w:rFonts w:hint="eastAsia"/>
          <w:iCs/>
          <w:sz w:val="24"/>
          <w:lang w:eastAsia="ko-KR"/>
        </w:rPr>
        <w:t>기능</w:t>
      </w:r>
      <w:bookmarkEnd w:id="62"/>
    </w:p>
    <w:p w:rsidR="001A35C4" w:rsidRPr="00542201" w:rsidRDefault="002A0088" w:rsidP="001A35C4">
      <w:pPr>
        <w:ind w:left="720"/>
        <w:rPr>
          <w:rFonts w:hint="eastAsia"/>
          <w:lang w:eastAsia="ko-KR"/>
        </w:rPr>
      </w:pPr>
      <w:r>
        <w:rPr>
          <w:lang w:eastAsia="ko-KR"/>
        </w:rPr>
        <w:t>assem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symbol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내림차순으로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심볼의</w:t>
      </w:r>
      <w:r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알파벳이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더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큰지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비교하면서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연결할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위치를</w:t>
      </w:r>
      <w:r w:rsidR="00157A48">
        <w:rPr>
          <w:rFonts w:hint="eastAsia"/>
          <w:lang w:eastAsia="ko-KR"/>
        </w:rPr>
        <w:t xml:space="preserve"> </w:t>
      </w:r>
      <w:r w:rsidR="00157A48">
        <w:rPr>
          <w:rFonts w:hint="eastAsia"/>
          <w:lang w:eastAsia="ko-KR"/>
        </w:rPr>
        <w:t>찾는다</w:t>
      </w:r>
      <w:r w:rsidR="00157A48">
        <w:rPr>
          <w:rFonts w:hint="eastAsia"/>
          <w:lang w:eastAsia="ko-KR"/>
        </w:rPr>
        <w:t>.</w:t>
      </w:r>
    </w:p>
    <w:p w:rsidR="001A35C4" w:rsidRDefault="001A35C4" w:rsidP="001A35C4">
      <w:pPr>
        <w:pStyle w:val="3"/>
        <w:rPr>
          <w:iCs/>
          <w:sz w:val="24"/>
          <w:lang w:eastAsia="ko-KR"/>
        </w:rPr>
      </w:pPr>
      <w:bookmarkStart w:id="63" w:name="_Toc511081288"/>
      <w:r>
        <w:rPr>
          <w:rFonts w:hint="eastAsia"/>
          <w:iCs/>
          <w:sz w:val="24"/>
          <w:lang w:eastAsia="ko-KR"/>
        </w:rPr>
        <w:t>사용변수</w:t>
      </w:r>
      <w:bookmarkEnd w:id="63"/>
    </w:p>
    <w:p w:rsidR="00157A48" w:rsidRDefault="00157A48" w:rsidP="00157A48">
      <w:pPr>
        <w:ind w:left="720"/>
        <w:rPr>
          <w:lang w:eastAsia="ko-KR"/>
        </w:rPr>
      </w:pPr>
      <w:r w:rsidRPr="001331DA">
        <w:rPr>
          <w:b/>
          <w:lang w:eastAsia="ko-KR"/>
        </w:rPr>
        <w:t>symbol_node *cur,*bef</w:t>
      </w:r>
      <w:r>
        <w:rPr>
          <w:lang w:eastAsia="ko-KR"/>
        </w:rPr>
        <w:t xml:space="preserve"> :</w:t>
      </w:r>
      <w:r>
        <w:rPr>
          <w:rFonts w:hint="eastAsia"/>
          <w:lang w:eastAsia="ko-KR"/>
        </w:rPr>
        <w:t>이전노드와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포인터이다</w:t>
      </w:r>
      <w:r>
        <w:rPr>
          <w:lang w:eastAsia="ko-KR"/>
        </w:rPr>
        <w:tab/>
      </w:r>
    </w:p>
    <w:p w:rsidR="00157A48" w:rsidRDefault="00157A48" w:rsidP="00157A48">
      <w:pPr>
        <w:ind w:left="720"/>
        <w:rPr>
          <w:lang w:eastAsia="ko-KR"/>
        </w:rPr>
      </w:pPr>
      <w:r w:rsidRPr="001331DA">
        <w:rPr>
          <w:b/>
          <w:lang w:eastAsia="ko-KR"/>
        </w:rPr>
        <w:t>symbol_node</w:t>
      </w:r>
      <w:r w:rsidRPr="001331DA">
        <w:rPr>
          <w:b/>
          <w:lang w:eastAsia="ko-KR"/>
        </w:rPr>
        <w:t xml:space="preserve"> *new_sym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symbol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</w:p>
    <w:p w:rsidR="001A35C4" w:rsidRPr="00564BC4" w:rsidRDefault="00157A48" w:rsidP="00157A48">
      <w:pPr>
        <w:ind w:left="720"/>
        <w:rPr>
          <w:lang w:eastAsia="ko-KR"/>
        </w:rPr>
      </w:pPr>
      <w:r w:rsidRPr="001331DA">
        <w:rPr>
          <w:b/>
          <w:lang w:eastAsia="ko-KR"/>
        </w:rPr>
        <w:t>int start_flag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flag</w:t>
      </w:r>
    </w:p>
    <w:p w:rsidR="001A35C4" w:rsidRDefault="001A35C4" w:rsidP="001A35C4">
      <w:pPr>
        <w:pStyle w:val="2"/>
        <w:rPr>
          <w:bCs/>
          <w:sz w:val="24"/>
          <w:lang w:eastAsia="ko-KR"/>
        </w:rPr>
      </w:pPr>
      <w:bookmarkStart w:id="64" w:name="_Toc511081289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1A35C4">
        <w:rPr>
          <w:bCs/>
          <w:sz w:val="24"/>
          <w:lang w:eastAsia="ko-KR"/>
        </w:rPr>
        <w:t>StrToDec(char* str)</w:t>
      </w:r>
      <w:bookmarkEnd w:id="64"/>
    </w:p>
    <w:p w:rsidR="001A35C4" w:rsidRDefault="001A35C4" w:rsidP="001A35C4">
      <w:pPr>
        <w:pStyle w:val="3"/>
        <w:rPr>
          <w:iCs/>
          <w:sz w:val="24"/>
          <w:lang w:eastAsia="ko-KR"/>
        </w:rPr>
      </w:pPr>
      <w:bookmarkStart w:id="65" w:name="_Toc511081290"/>
      <w:r>
        <w:rPr>
          <w:rFonts w:hint="eastAsia"/>
          <w:iCs/>
          <w:sz w:val="24"/>
          <w:lang w:eastAsia="ko-KR"/>
        </w:rPr>
        <w:t>기능</w:t>
      </w:r>
      <w:bookmarkEnd w:id="65"/>
    </w:p>
    <w:p w:rsidR="001A35C4" w:rsidRPr="00542201" w:rsidRDefault="001331DA" w:rsidP="001A35C4">
      <w:pPr>
        <w:ind w:left="720"/>
        <w:rPr>
          <w:lang w:eastAsia="ko-KR"/>
        </w:rPr>
      </w:pPr>
      <w:r>
        <w:rPr>
          <w:rFonts w:hint="eastAsia"/>
          <w:lang w:eastAsia="ko-KR"/>
        </w:rPr>
        <w:t>str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decmal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</w:p>
    <w:p w:rsidR="001A35C4" w:rsidRDefault="001A35C4" w:rsidP="001A35C4">
      <w:pPr>
        <w:pStyle w:val="3"/>
        <w:rPr>
          <w:iCs/>
          <w:sz w:val="24"/>
          <w:lang w:eastAsia="ko-KR"/>
        </w:rPr>
      </w:pPr>
      <w:bookmarkStart w:id="66" w:name="_Toc511081291"/>
      <w:r>
        <w:rPr>
          <w:rFonts w:hint="eastAsia"/>
          <w:iCs/>
          <w:sz w:val="24"/>
          <w:lang w:eastAsia="ko-KR"/>
        </w:rPr>
        <w:t>사용변수</w:t>
      </w:r>
      <w:bookmarkEnd w:id="66"/>
    </w:p>
    <w:p w:rsidR="001A35C4" w:rsidRPr="00564BC4" w:rsidRDefault="001331DA" w:rsidP="001A35C4">
      <w:pPr>
        <w:ind w:left="720"/>
        <w:rPr>
          <w:lang w:eastAsia="ko-KR"/>
        </w:rPr>
      </w:pPr>
      <w:r w:rsidRPr="001331DA">
        <w:rPr>
          <w:rFonts w:hint="eastAsia"/>
          <w:b/>
          <w:lang w:eastAsia="ko-KR"/>
        </w:rPr>
        <w:t>int dec</w:t>
      </w:r>
      <w:r>
        <w:rPr>
          <w:rFonts w:hint="eastAsia"/>
          <w:lang w:eastAsia="ko-KR"/>
        </w:rPr>
        <w:t xml:space="preserve"> : </w:t>
      </w:r>
      <w:r>
        <w:rPr>
          <w:lang w:eastAsia="ko-KR"/>
        </w:rPr>
        <w:t>str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decmal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</w:p>
    <w:p w:rsidR="004C6F66" w:rsidRPr="001A35C4" w:rsidRDefault="004C6F66" w:rsidP="00564BC4">
      <w:pPr>
        <w:ind w:left="720"/>
        <w:rPr>
          <w:rFonts w:hint="eastAsia"/>
          <w:lang w:eastAsia="ko-KR"/>
        </w:rPr>
      </w:pPr>
    </w:p>
    <w:p w:rsidR="00564BC4" w:rsidRPr="00564BC4" w:rsidRDefault="00564BC4" w:rsidP="00564BC4">
      <w:pPr>
        <w:rPr>
          <w:lang w:eastAsia="ko-KR"/>
        </w:rPr>
      </w:pPr>
    </w:p>
    <w:p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67" w:name="_Toc511081292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67"/>
    </w:p>
    <w:p w:rsidR="003C0BF8" w:rsidRPr="00D6407C" w:rsidRDefault="00605E19" w:rsidP="00605E19">
      <w:pPr>
        <w:pStyle w:val="2"/>
        <w:rPr>
          <w:bCs/>
          <w:sz w:val="24"/>
          <w:lang w:eastAsia="ko-KR"/>
        </w:rPr>
      </w:pPr>
      <w:bookmarkStart w:id="68" w:name="_Toc511081293"/>
      <w:r w:rsidRPr="00605E19">
        <w:rPr>
          <w:bCs/>
          <w:sz w:val="24"/>
          <w:lang w:eastAsia="ko-KR"/>
        </w:rPr>
        <w:t>enum ASSEM_TYPE</w:t>
      </w:r>
      <w:bookmarkEnd w:id="68"/>
    </w:p>
    <w:p w:rsidR="003C0BF8" w:rsidRDefault="00605E19" w:rsidP="002B42A9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ERROR = -1, COMMENT, PSEUDO_INT, INST = 2</w:t>
      </w:r>
    </w:p>
    <w:p w:rsidR="00605E19" w:rsidRPr="002B42A9" w:rsidRDefault="00605E19" w:rsidP="002B42A9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각각</w:t>
      </w:r>
      <w:r>
        <w:rPr>
          <w:rFonts w:hint="eastAsia"/>
          <w:sz w:val="24"/>
          <w:szCs w:val="24"/>
          <w:lang w:eastAsia="ko-KR"/>
        </w:rPr>
        <w:t xml:space="preserve"> assembly code </w:t>
      </w:r>
      <w:r>
        <w:rPr>
          <w:sz w:val="24"/>
          <w:szCs w:val="24"/>
          <w:lang w:eastAsia="ko-KR"/>
        </w:rPr>
        <w:t>line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해당하는</w:t>
      </w:r>
      <w:r>
        <w:rPr>
          <w:rFonts w:hint="eastAsia"/>
          <w:sz w:val="24"/>
          <w:szCs w:val="24"/>
          <w:lang w:eastAsia="ko-KR"/>
        </w:rPr>
        <w:t xml:space="preserve"> type</w:t>
      </w:r>
      <w:r>
        <w:rPr>
          <w:rFonts w:hint="eastAsia"/>
          <w:sz w:val="24"/>
          <w:szCs w:val="24"/>
          <w:lang w:eastAsia="ko-KR"/>
        </w:rPr>
        <w:t>값</w:t>
      </w:r>
      <w:r>
        <w:rPr>
          <w:rFonts w:hint="eastAsia"/>
          <w:sz w:val="24"/>
          <w:szCs w:val="24"/>
          <w:lang w:eastAsia="ko-KR"/>
        </w:rPr>
        <w:t xml:space="preserve"> </w:t>
      </w:r>
    </w:p>
    <w:p w:rsidR="003C0BF8" w:rsidRDefault="003C0BF8" w:rsidP="003C0BF8">
      <w:pPr>
        <w:rPr>
          <w:lang w:eastAsia="ko-KR"/>
        </w:rPr>
      </w:pPr>
    </w:p>
    <w:p w:rsidR="003C0BF8" w:rsidRPr="00605E19" w:rsidRDefault="00605E19" w:rsidP="00605E19">
      <w:pPr>
        <w:pStyle w:val="2"/>
        <w:rPr>
          <w:bCs/>
          <w:sz w:val="24"/>
          <w:lang w:eastAsia="ko-KR"/>
        </w:rPr>
      </w:pPr>
      <w:bookmarkStart w:id="69" w:name="_Toc511081294"/>
      <w:r w:rsidRPr="00605E19">
        <w:rPr>
          <w:bCs/>
          <w:sz w:val="24"/>
          <w:lang w:eastAsia="ko-KR"/>
        </w:rPr>
        <w:t>enum PSEUDO_INSTR_TYPE</w:t>
      </w:r>
      <w:bookmarkEnd w:id="69"/>
    </w:p>
    <w:p w:rsidR="00564BC4" w:rsidRDefault="00605E19" w:rsidP="00605E19">
      <w:pPr>
        <w:ind w:firstLine="720"/>
        <w:rPr>
          <w:sz w:val="24"/>
          <w:szCs w:val="24"/>
        </w:rPr>
      </w:pPr>
      <w:r w:rsidRPr="00605E19">
        <w:rPr>
          <w:sz w:val="24"/>
          <w:szCs w:val="24"/>
        </w:rPr>
        <w:t>START = 0,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END,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BASE,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BYTE,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WORD,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RESB,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</w:rPr>
        <w:t>RESW</w:t>
      </w:r>
    </w:p>
    <w:p w:rsidR="00605E19" w:rsidRPr="00605E19" w:rsidRDefault="00605E19" w:rsidP="00605E19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  <w:t>paseudo instruction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종류를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구별하기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위한</w:t>
      </w:r>
      <w:r>
        <w:rPr>
          <w:rFonts w:hint="eastAsia"/>
          <w:sz w:val="24"/>
          <w:szCs w:val="24"/>
          <w:lang w:eastAsia="ko-KR"/>
        </w:rPr>
        <w:t xml:space="preserve"> value</w:t>
      </w:r>
    </w:p>
    <w:p w:rsidR="00564BC4" w:rsidRDefault="00605E19" w:rsidP="00605E19">
      <w:pPr>
        <w:pStyle w:val="2"/>
        <w:rPr>
          <w:bCs/>
          <w:sz w:val="24"/>
          <w:lang w:eastAsia="ko-KR"/>
        </w:rPr>
      </w:pPr>
      <w:bookmarkStart w:id="70" w:name="_Toc511081295"/>
      <w:r w:rsidRPr="00605E19">
        <w:rPr>
          <w:bCs/>
          <w:sz w:val="24"/>
          <w:lang w:eastAsia="ko-KR"/>
        </w:rPr>
        <w:t>enum ADDRESS_MODE</w:t>
      </w:r>
      <w:bookmarkEnd w:id="70"/>
    </w:p>
    <w:p w:rsidR="00605E19" w:rsidRDefault="00605E19" w:rsidP="00605E19">
      <w:pPr>
        <w:ind w:firstLine="720"/>
        <w:rPr>
          <w:sz w:val="24"/>
          <w:szCs w:val="24"/>
          <w:lang w:eastAsia="ko-KR"/>
        </w:rPr>
      </w:pPr>
      <w:r w:rsidRPr="00605E19">
        <w:rPr>
          <w:sz w:val="24"/>
          <w:szCs w:val="24"/>
          <w:lang w:eastAsia="ko-KR"/>
        </w:rPr>
        <w:t>SIC = 0,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  <w:lang w:eastAsia="ko-KR"/>
        </w:rPr>
        <w:t>IMMED = 1,</w:t>
      </w:r>
      <w:r>
        <w:rPr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  <w:lang w:eastAsia="ko-KR"/>
        </w:rPr>
        <w:t>INDIR,</w:t>
      </w:r>
      <w:r>
        <w:rPr>
          <w:rFonts w:hint="eastAsia"/>
          <w:sz w:val="24"/>
          <w:szCs w:val="24"/>
          <w:lang w:eastAsia="ko-KR"/>
        </w:rPr>
        <w:t xml:space="preserve"> </w:t>
      </w:r>
      <w:r w:rsidRPr="00605E19">
        <w:rPr>
          <w:sz w:val="24"/>
          <w:szCs w:val="24"/>
          <w:lang w:eastAsia="ko-KR"/>
        </w:rPr>
        <w:t>SIMPLE</w:t>
      </w:r>
    </w:p>
    <w:p w:rsidR="00965691" w:rsidRPr="00605E19" w:rsidRDefault="00605E19" w:rsidP="00605E19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Address mode</w:t>
      </w:r>
      <w:r>
        <w:rPr>
          <w:rFonts w:hint="eastAsia"/>
          <w:sz w:val="24"/>
          <w:szCs w:val="24"/>
          <w:lang w:eastAsia="ko-KR"/>
        </w:rPr>
        <w:t>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따른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n,i </w:t>
      </w:r>
      <w:r>
        <w:rPr>
          <w:rFonts w:hint="eastAsia"/>
          <w:sz w:val="24"/>
          <w:szCs w:val="24"/>
          <w:lang w:eastAsia="ko-KR"/>
        </w:rPr>
        <w:t>bit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10</w:t>
      </w:r>
      <w:r>
        <w:rPr>
          <w:rFonts w:hint="eastAsia"/>
          <w:sz w:val="24"/>
          <w:szCs w:val="24"/>
          <w:lang w:eastAsia="ko-KR"/>
        </w:rPr>
        <w:t>진수로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계산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가지고있다</w:t>
      </w:r>
      <w:r>
        <w:rPr>
          <w:rFonts w:hint="eastAsia"/>
          <w:sz w:val="24"/>
          <w:szCs w:val="24"/>
          <w:lang w:eastAsia="ko-KR"/>
        </w:rPr>
        <w:t>.</w:t>
      </w:r>
    </w:p>
    <w:p w:rsidR="006F2618" w:rsidRPr="001331DA" w:rsidRDefault="00B4235D" w:rsidP="001331DA">
      <w:pPr>
        <w:ind w:firstLine="720"/>
        <w:rPr>
          <w:rFonts w:hint="eastAsia"/>
          <w:sz w:val="24"/>
          <w:szCs w:val="24"/>
        </w:rPr>
      </w:pPr>
      <w:r w:rsidRPr="002B42A9">
        <w:rPr>
          <w:rFonts w:hint="eastAsia"/>
          <w:sz w:val="24"/>
          <w:szCs w:val="24"/>
        </w:rPr>
        <w:t>.</w:t>
      </w:r>
    </w:p>
    <w:p w:rsidR="001331DA" w:rsidRPr="006F2618" w:rsidRDefault="009E2BB9" w:rsidP="009E2BB9">
      <w:pPr>
        <w:pStyle w:val="2"/>
        <w:rPr>
          <w:sz w:val="24"/>
          <w:szCs w:val="24"/>
          <w:lang w:eastAsia="ko-KR"/>
        </w:rPr>
      </w:pPr>
      <w:bookmarkStart w:id="71" w:name="_Toc511081296"/>
      <w:r>
        <w:rPr>
          <w:sz w:val="24"/>
          <w:szCs w:val="24"/>
          <w:lang w:eastAsia="ko-KR"/>
        </w:rPr>
        <w:t>int pc_addr,base_addr</w:t>
      </w:r>
      <w:bookmarkEnd w:id="71"/>
    </w:p>
    <w:p w:rsidR="001331DA" w:rsidRDefault="009E2BB9" w:rsidP="001331DA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pc</w:t>
      </w:r>
      <w:r>
        <w:rPr>
          <w:sz w:val="24"/>
          <w:szCs w:val="24"/>
          <w:lang w:eastAsia="ko-KR"/>
        </w:rPr>
        <w:t>, base address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저장하는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변수</w:t>
      </w:r>
    </w:p>
    <w:p w:rsidR="001331DA" w:rsidRPr="006F2618" w:rsidRDefault="001B06AE" w:rsidP="001B06AE">
      <w:pPr>
        <w:pStyle w:val="2"/>
        <w:rPr>
          <w:sz w:val="24"/>
          <w:szCs w:val="24"/>
          <w:lang w:eastAsia="ko-KR"/>
        </w:rPr>
      </w:pPr>
      <w:bookmarkStart w:id="72" w:name="_Toc511081297"/>
      <w:r w:rsidRPr="001B06AE">
        <w:rPr>
          <w:sz w:val="24"/>
          <w:szCs w:val="24"/>
          <w:lang w:eastAsia="ko-KR"/>
        </w:rPr>
        <w:t>assem_node *assem_head</w:t>
      </w:r>
      <w:r>
        <w:rPr>
          <w:sz w:val="24"/>
          <w:szCs w:val="24"/>
          <w:lang w:eastAsia="ko-KR"/>
        </w:rPr>
        <w:t xml:space="preserve">, </w:t>
      </w:r>
      <w:r w:rsidRPr="001B06AE">
        <w:rPr>
          <w:sz w:val="24"/>
          <w:szCs w:val="24"/>
          <w:lang w:eastAsia="ko-KR"/>
        </w:rPr>
        <w:t>*assem_rear</w:t>
      </w:r>
      <w:bookmarkEnd w:id="72"/>
    </w:p>
    <w:p w:rsidR="001331DA" w:rsidRDefault="001B06AE" w:rsidP="001331DA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assem_node</w:t>
      </w:r>
      <w:r>
        <w:rPr>
          <w:rFonts w:hint="eastAsia"/>
          <w:sz w:val="24"/>
          <w:szCs w:val="24"/>
          <w:lang w:eastAsia="ko-KR"/>
        </w:rPr>
        <w:t>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처음과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끝을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가리키는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포인터이다</w:t>
      </w:r>
      <w:r>
        <w:rPr>
          <w:rFonts w:hint="eastAsia"/>
          <w:sz w:val="24"/>
          <w:szCs w:val="24"/>
          <w:lang w:eastAsia="ko-KR"/>
        </w:rPr>
        <w:t>.</w:t>
      </w:r>
    </w:p>
    <w:p w:rsidR="001331DA" w:rsidRPr="006F2618" w:rsidRDefault="001B06AE" w:rsidP="001B06AE">
      <w:pPr>
        <w:pStyle w:val="2"/>
        <w:rPr>
          <w:sz w:val="24"/>
          <w:szCs w:val="24"/>
          <w:lang w:eastAsia="ko-KR"/>
        </w:rPr>
      </w:pPr>
      <w:bookmarkStart w:id="73" w:name="_Toc511081298"/>
      <w:r w:rsidRPr="001B06AE">
        <w:rPr>
          <w:sz w:val="24"/>
          <w:szCs w:val="24"/>
          <w:lang w:eastAsia="ko-KR"/>
        </w:rPr>
        <w:t>symbol_table_node symbol_table[26]</w:t>
      </w:r>
      <w:bookmarkEnd w:id="73"/>
    </w:p>
    <w:p w:rsidR="001331DA" w:rsidRDefault="001B06AE" w:rsidP="001331DA">
      <w:pPr>
        <w:ind w:firstLine="72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symbol_node</w:t>
      </w:r>
      <w:r>
        <w:rPr>
          <w:rFonts w:hint="eastAsia"/>
          <w:sz w:val="24"/>
          <w:szCs w:val="24"/>
          <w:lang w:eastAsia="ko-KR"/>
        </w:rPr>
        <w:t>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연결될</w:t>
      </w:r>
      <w:r>
        <w:rPr>
          <w:rFonts w:hint="eastAsia"/>
          <w:sz w:val="24"/>
          <w:szCs w:val="24"/>
          <w:lang w:eastAsia="ko-KR"/>
        </w:rPr>
        <w:t xml:space="preserve"> symbol_table</w:t>
      </w:r>
      <w:r>
        <w:rPr>
          <w:rFonts w:hint="eastAsia"/>
          <w:sz w:val="24"/>
          <w:szCs w:val="24"/>
          <w:lang w:eastAsia="ko-KR"/>
        </w:rPr>
        <w:t>이다</w:t>
      </w:r>
      <w:r>
        <w:rPr>
          <w:rFonts w:hint="eastAsia"/>
          <w:sz w:val="24"/>
          <w:szCs w:val="24"/>
          <w:lang w:eastAsia="ko-KR"/>
        </w:rPr>
        <w:t xml:space="preserve">. </w:t>
      </w:r>
    </w:p>
    <w:p w:rsidR="001331DA" w:rsidRDefault="001331DA" w:rsidP="001331DA">
      <w:pPr>
        <w:ind w:firstLine="720"/>
        <w:rPr>
          <w:sz w:val="24"/>
          <w:szCs w:val="24"/>
          <w:lang w:eastAsia="ko-KR"/>
        </w:rPr>
      </w:pPr>
    </w:p>
    <w:p w:rsidR="006070F7" w:rsidRDefault="006070F7" w:rsidP="006070F7">
      <w:pPr>
        <w:pStyle w:val="1"/>
        <w:rPr>
          <w:lang w:eastAsia="ko-KR"/>
        </w:rPr>
      </w:pPr>
      <w:bookmarkStart w:id="74" w:name="_Toc511081299"/>
      <w:r>
        <w:rPr>
          <w:rFonts w:hint="eastAsia"/>
          <w:lang w:eastAsia="ko-KR"/>
        </w:rPr>
        <w:t>코드</w:t>
      </w:r>
      <w:bookmarkEnd w:id="74"/>
    </w:p>
    <w:p w:rsidR="006070F7" w:rsidRPr="000D17F6" w:rsidRDefault="006070F7" w:rsidP="006070F7">
      <w:pPr>
        <w:rPr>
          <w:b/>
          <w:sz w:val="24"/>
          <w:lang w:eastAsia="ko-KR"/>
        </w:rPr>
      </w:pPr>
    </w:p>
    <w:p w:rsidR="006070F7" w:rsidRPr="000D17F6" w:rsidRDefault="000D17F6" w:rsidP="006070F7">
      <w:pPr>
        <w:rPr>
          <w:b/>
          <w:sz w:val="24"/>
          <w:lang w:eastAsia="ko-KR"/>
        </w:rPr>
      </w:pPr>
      <w:r w:rsidRPr="000D17F6">
        <w:rPr>
          <w:rFonts w:hint="eastAsia"/>
          <w:b/>
          <w:sz w:val="24"/>
          <w:lang w:eastAsia="ko-KR"/>
        </w:rPr>
        <w:t>&lt;20161622.c&gt;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17F6" w:rsidRPr="000D17F6" w:rsidTr="000D17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System Programming Project 2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( SIC/XE Assembler )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  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File    : 20161622.c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Created : Mar 18 ~ Apr 9, 2018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Author  : Ye-eun Lee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"main.h"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"20161622.h"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"assembler.h"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&lt;stdio.h&gt;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&lt;string.h&gt;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&lt;dirent.h&gt;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&lt;sys/stat.h&gt;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&lt;stdlib.h&gt;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//enum about valid command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enum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COMMAND_TYPE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H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Q,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RESET,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OPCODELIST,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DU,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F,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OPCODEMNEMONIC,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ASSEMBLE,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TYPE,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mem[ MAX_MEMORY 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//memory to save data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par[MAX_PARAMETER][COMMANDSIZE];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//parameter from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command[ COMMANDSIZE 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//command to save in history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last_addr=-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the last address in dump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/*command list*/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command_list[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"help"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"dir"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"q"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"quit"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"hi"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"history"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"reset"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"reset"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"opcodelist"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"opcodelist"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"du"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"dump"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"edit"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"fill"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"assemble"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"assemble"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"type"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"type"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"symbol"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"symbol"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/**node to save History**/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his_node* his_head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his_node* his_rear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/*Node to save OpcodeList using hash table*/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hash_table hash[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main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mode;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 memory array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MakeHashTable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hash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ParInit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 parameter(par)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"sicsim&gt;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mode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Input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execute the command according to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(mode!=-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mode!=ASSEMBLE)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AddHistory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 If input is valid, add command to history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input is invalid, get input again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continue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execute Help()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Help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execute Dir()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Q: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memory free and exit the program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FreeHash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HI: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execute History()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DU: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execute Dump()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Dump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Edit()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Edit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Fill()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RESET: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Reset()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OPCODELIST: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Opcodelist()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OPCODEMNEMONIC: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OpcodeMnemonic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OpcodeMnemonic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ASSEMBLE: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//excute Assemble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Assemble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!=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AddHistory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TYPE: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//excute Type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Type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//excute 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 Initialization 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ParInit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 parameter to '\0'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;i&lt;MAX_PARAMETER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par[i][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make string(par[i]) '\0'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MemInit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 memory to "00"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tmp_str[]=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"00"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to copy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i&lt;MAX_MEMORY ; i++)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(mem[i],tmp_str);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mem[i] "00"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 Process and check Input 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Input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input to process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if the input match the format, return command value to exeicute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ch_in; 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//input char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,j=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//i:index for cmd, j:index for command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cmd[COMMANDSIZE];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//cmd is string to process command efficiently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//command is global variable to be saved in history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scanf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%c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,&amp;ch_in);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ch_in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'\n'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//To process ',', add space on both side and save in cmd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ch_in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cmd[i++]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 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cmd[i++]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cmd[i++]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 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command[j++] = ch_in;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//command doesn't not space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charater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cmd[i++] = ch_in;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command[j++] = ch_in;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input is too long, then print error massage and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(i&gt;=COMMANDSIZE-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//add '\0' to end of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cmd[i]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command[j]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//return processed Command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ProcessCommand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(cmd);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ProcessCommand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cmd){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//Tokenize cmd and separate the command and parameter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command is valied, return command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i, j;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*tk;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token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tmp[COMMANDSIZE];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//Input Command Token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classify command and parameter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(tmp, cmd);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tk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(tmp,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\t"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(!tk)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do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//classify command and parameter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(cmd, tk);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(par[i],tk);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i++;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paramater is too much, print error message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(i&gt;=MAX_PARAMETER){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(tk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\t"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) 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there is no input,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(cmd[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command {H = 0, D = 1, q = 2, ...  ,TYPE = 12 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it matches format, return the enum value of the cmd. If not, return -1;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;i++)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(j=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j&lt;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j++)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(cmd, command_list[i][j]))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CheckParameter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commad is invalid,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CheckParameter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that parameter according to com_num is valid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parameter is valid, return cmd_num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//else,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(cmd_num){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//command without parameter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Q: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HI: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RESET: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OPCODELIST: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parameter of DUMP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DU: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there is no parameter, return cmd_num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there is parameter, check them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first parameter is hexadecimal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range exceed,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//If there is valid one parameter, return comd_num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parameter valid if there is more than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 ) 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limit error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,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address error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error message and return -1 if parameter is invalid.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parameter of EDIT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parameter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))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limit error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IsDataLimitERROR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limit error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error message and return -1 if parameter is invalid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parameter of FILL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&amp;&amp;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))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IsAddrERROR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IsDataLimitERROR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) 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parameter of OPCODEMNEMONIC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OPCODEMNEMONIC: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//return -1 if no input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"No input mnemonic\n"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parameter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OPCODEMNEMONIC;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error message and return -1 if parameter is invlaid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ASSEMBLE: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"No input file name\n"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ASSEMBLE;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TYPE: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"No input file name\n"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TYPE;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error message and return -1 if parameter is invlaid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default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 Make Hash Table to save OPCODE 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MakeHashTable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make Hash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//It read "opcode.txt" and save information to opcode list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*fp=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"opcode.txt"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//file pointer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in2[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],in3[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//input from "opcode.txt"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in1;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file pointer is NULL, print error message and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(!fp)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"No \"opcode.txt\"\n"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initialize hash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i&lt;HASH_SIZE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hash[i].size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hash[i].head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hash[i].rear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Opcode nodes store input from "opcode.txt"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fscanf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,&amp;in1,in2,in3)!=EOF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MakeOpcodeList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(in1,in2,in3);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*mnemonic,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mode){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Make opcode node and Save opcode information using hashing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Hash value : add up the ASCII code of mnemonic characters and modular 20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hash_val=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opcode_node* new = (opcode_node*)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malloc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sizeof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(opcode_node));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//Allocate memory for opcode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hash value;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(mnemonic) ; i++)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+= mnemonic[i];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add up the ASCII code of mnemonic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hash_val%=HASH_MOD;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modular 20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the information of the opcode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new-&gt;opcode = opcode;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(new-&gt;mnemonic), mnemonic);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new-&gt;form , mode);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new-&gt;next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//link the node to hash table according to hash_val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hash[hash_val].size++;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(hash[hash_val].head==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hash[hash_val].head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hash[hash_val].rear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hash[hash_val].rear-&gt;next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hash[hash_val].rear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 Save COMMAND History 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AddHistory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the command hisotry to history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his_node *new = (his_node*)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malloc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sizeof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(his_node));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//allocate memory for his_node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command to history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(new-&gt;data, command);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new-&gt;next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//link the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(his_head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his_head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his_rear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his_rear-&gt;next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his_rear = new;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 Memeory Free 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FreeHistory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//Memory free related to history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his_node *tmp_p,*del_p;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(his_head==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his_head;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head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//free his_node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(tmp_p==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del_p = tmp_p;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tmp_p-&gt;next;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(del_p);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FreeHash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//Memroy free related to opcode node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 *tmp_p, *del_p;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;i&lt;HASH_SIZE ; i++){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hash[i].head;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head opcode_node linked to hash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//free opcode_node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(tmp_p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del_p = tmp_p;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tmp_p-&gt;next;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(del_p);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 Help 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Help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all valid command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"h[elp]\n"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"d[ir]\n"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"q[uit]\n"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"hi[story]\n"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"du[mp] [start, end]\n"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"e[dit] address, value\n"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"f[ill] start, end, value\n"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"reset\n"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 mnemonic\n"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"opcodelist\n"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"assemble filename\n"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"type filename\n"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"symbol\n"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 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 Dir 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print file information in current directory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dirent *dir_ent;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//directory entry pointer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stat dir_stat;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//directory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DIR* dir_p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opendir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"."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); 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//directory pointer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(dir_p==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//read file information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( dir_ent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readdir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(dir_p) 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stat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(dir_ent-&gt;d_name, &amp;dir_stat);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//classify and print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S_ISDIR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(dir_stat.st_mode))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/\n"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,dir_ent-&gt;d_name);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(dir_stat.st_mode &amp; S_IXUSR)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*\n"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,dir_ent-&gt;d_name);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,dir_ent-&gt;d_name);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//Function to print history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his_node* hp;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//his_node pointer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cnt=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//count the line number to print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//no history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(his_head==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history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(hp = his_head ; hp!=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;hp = hp-&gt;next){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%-3d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,++cnt,hp-&gt;data);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 Dump 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Dump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process e and 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print data in memory form s to 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 e=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//decimal value of start and end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start[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end[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//hex value of start and end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//move the parameter to start and end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(start,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(end,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 input about start, set s and e toprint 160 from last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(start[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//Is last address is MEX_MEMORY-1, set s is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(last_addr == MAX_MEMORY-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s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 = last_addr+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 = s+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159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exist input about start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(start);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decimal value s from start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only parameter about start, e is s+159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 = s+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159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(end);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decimal value e from end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 is excced the MAX_MEMROY, reset 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(e&gt;= MAX_MEMORY){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 = MAX_MEMORY-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data in memory form s to 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PrintData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(s,e);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last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last_addr = 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PrintData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print according to format the data in memory(mem) at address(addr)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i,j;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from s to 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(i=s ;i&lt;=e;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//if i is start index print data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(i==s){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%05X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(j=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;j&lt;i%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j++)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 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(mem[i]));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PrintASCII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(s,e,i-i%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continue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data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%05X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(mem[i]));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PrintASCII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(s,e,i-i%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rest data to according to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){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(; i&lt;e-e%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 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PrintASCII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(s,e,e-e%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PrintASCII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Function outputs  ASCII data of the line within addr.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consider s and e to the fit format.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dec;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//decimal value of the data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";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i=addr; i &lt; addr+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dec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(mem[i]);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decimal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'dec: 20~7E' and 'i : s~e' print ASCII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&lt;=dec &amp;&amp; dec&lt;=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&amp;&amp; (s&lt;=i&amp;&amp;i&lt;=e) 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%c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,dec);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 print "."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"."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puts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 Edit 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Edit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Function to modify data in the memory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val[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addr[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addr information and val information from par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(addr,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(val,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//modify data in mem at addr to val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(mem[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(addr)],val);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 Fill 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fill from s(start) ~ e(end)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s,e;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//decimal number of start and end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start[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],end[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],value[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start, end, value from parameter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(start,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(end,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(value,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//convert to decimal number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(start);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(end);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//Change data to value from s to 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(i=s; i&lt;=e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(mem[i],value);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/*************************** Reset ****************************/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Reset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fill all memory "00"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tmpstr[]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"00"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to copy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all data in memory "00"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i&lt;MAX_MEMORY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(mem[i],tmpstr);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 OPCODE ********************************/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print opcode list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,flag=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//i:index , flag: if flag is 1, print '-&gt;'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opcode_node* tmp;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//opcode_list pointer for searching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i&lt;HASH_MOD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: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hash number in hash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 flag to be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hash is empty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(hash[i].head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"empty\n"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continue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//Print data in opcode_node connected to the hash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 = hash[i].head; tmp!=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tmp=tmp-&gt;next){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(flag)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-&gt; 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]"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,tmp-&gt;mnemonic,tmp-&gt;opcode);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puts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OpcodeMnemonic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find opcode.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you find the opcode print and return 1.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the opcode is not exist, print error message and return 0.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opcode_node* tmp;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opcode_list pointer for searching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key[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mnemonic of the opcode you want to obtain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hash_val=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idx: hash table index, i:index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(key, par[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//key get mnemonic to find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hash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(key) ; i++)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+= key[i];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%= HASH_MOD;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opcode using hash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 = hash[hash_val].head; tmp!=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tmp = tmp-&gt;next){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key, tmp-&gt;mnemonic))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"opcode is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,tmp-&gt;opcode);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you can't find the opcode,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"OPCODE not found\n"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FindOpcode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find Opcode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same mnemonic as key exists, return opcode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//Else,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opcode_node* tmp;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opcode_list pointer for searching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hash_val=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idx: hash table index, i:index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hash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(key) ; i++)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+= key[i];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%= HASH_MOD;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 = hash[hash_val].head; tmp!=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tmp = tmp-&gt;next){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key, tmp-&gt;mnemonic))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tmp-&gt;opcode;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you can't find the opcode,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*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FindForm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find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same mnemonic as key exists, return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//Else,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opcode_node* tmp;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opcode_list pointer for searching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hash_val=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idx: hash table index, i:index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hash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(key) ; i++)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+= key[i];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hash_val %= HASH_MOD;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(tmp = hash[hash_val].head; tmp!=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tmp = tmp-&gt;next){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key, tmp-&gt;mnemonic))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tmp-&gt;form;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you can't find the opcode,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 Processing Hexadecimal 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hex){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convert Hexadecimal to Decimal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tmp, dec=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(i=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 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(hex);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(hex[i]==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the char is '\0', then break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tmp=hex[i];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char in hex[i]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//save number to tmp using ASCII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&lt;=tmp &amp;&amp; tmp&lt;=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'f'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tmp = tmp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&lt;=tmp &amp;&amp; tmp&lt;=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'F'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tmp = tmp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&lt;=tmp &amp;&amp; tmp&lt;=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tmp -=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//calculate hexadecimal vale to decimal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dec *=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dec += tmp;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//return decimal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dec;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*ckstr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that the string(ckstr) is Hexadecimal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ckstr is Hexadecimal,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that ckstr is empty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(ckstr[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(ckstr);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character in ckstr[i]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(ckstr[i]&lt;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(ckstr[i] &gt;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ckstr[i] 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|| (ckstr[i]&gt;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'F'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&amp;&amp;ckstr[i]&lt;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|| ckstr[i]&gt;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'f'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 Check ERROR / Print ERROR MESSAGE 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print error message about invalid command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"Unknown Command!\n"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IsDataLimitERROR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data){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check data limit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data exceed limit(0x00 ~ 0xff), then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(data&lt;MAX_DATA)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"Exceede limit!\n"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IsAddrERROR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check start address and end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 is bigger than e, then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e &lt; s){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"End address shouldn't be less than Start address!\n"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check adrress limit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adddr exceed limit(0x00000 ~ 0xfffff), then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(addr &lt; MAX_MEMORY)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"Exceeded limit!\n"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</w:tbl>
    <w:p w:rsidR="00E21195" w:rsidRDefault="00E21195" w:rsidP="006070F7">
      <w:pPr>
        <w:rPr>
          <w:lang w:eastAsia="ko-KR"/>
        </w:rPr>
      </w:pPr>
    </w:p>
    <w:p w:rsidR="000D17F6" w:rsidRDefault="000D17F6" w:rsidP="006070F7">
      <w:pPr>
        <w:rPr>
          <w:lang w:eastAsia="ko-KR"/>
        </w:rPr>
      </w:pPr>
    </w:p>
    <w:p w:rsidR="000D17F6" w:rsidRPr="000D17F6" w:rsidRDefault="000D17F6" w:rsidP="006070F7">
      <w:pPr>
        <w:rPr>
          <w:b/>
          <w:sz w:val="28"/>
          <w:lang w:eastAsia="ko-KR"/>
        </w:rPr>
      </w:pPr>
      <w:r w:rsidRPr="000D17F6">
        <w:rPr>
          <w:rFonts w:hint="eastAsia"/>
          <w:b/>
          <w:sz w:val="28"/>
          <w:lang w:eastAsia="ko-KR"/>
        </w:rPr>
        <w:t>&lt;main.h&gt;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129"/>
      </w:tblGrid>
      <w:tr w:rsidR="000D17F6" w:rsidRPr="000D17F6" w:rsidTr="000D17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COMMANDSIZE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256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//max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lastRenderedPageBreak/>
              <w:t>command size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MAX_PARAMETER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//max number of parameter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MAX_MEMORY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1048576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//max memory size (0x0000~0xffff)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MAX_DATA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256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//max data size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ab/>
              <w:t>(0x00~0xff)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HASH_SIZE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//hash size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HASH_MOD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//modular to get modual value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MAX_LINESIZE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MAX_FILENAME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55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MAX_ASM_TOKEN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7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E36209"/>
                <w:sz w:val="18"/>
                <w:szCs w:val="18"/>
                <w:lang w:eastAsia="ko-KR"/>
              </w:rPr>
              <w:t xml:space="preserve"> line , c 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printf(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"line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ERROR::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,line,c)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define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OBJ_LINE_SIZE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/**node to save History**/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HistoryNode{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data[COMMANDSIZE];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HistoryNode *next;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}his_node;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/*Node to save OpcodeList using hash table*/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OpcodeNode{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OpcodeNode* 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mnemonic[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form[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}opcode_node;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size;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 *head;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opcode_node *rear;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}hash_table;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/**symbol**/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SymbolNode{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SymbolNode *next;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 symbol_node;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SymbolTableNode{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alpha;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SymbolNode *next;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 symbol_table_node;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typedef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AssemNode{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t_flag;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line;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size;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type;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form;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addr_mode;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unsigned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obj;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comment[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inst[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struct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AssemNode *next;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}assem_node;</w:t>
            </w:r>
          </w:p>
        </w:tc>
      </w:tr>
    </w:tbl>
    <w:p w:rsidR="000D17F6" w:rsidRDefault="000D17F6" w:rsidP="006070F7">
      <w:pPr>
        <w:rPr>
          <w:lang w:eastAsia="ko-KR"/>
        </w:rPr>
      </w:pPr>
    </w:p>
    <w:p w:rsidR="000D17F6" w:rsidRPr="000D17F6" w:rsidRDefault="000D17F6" w:rsidP="006070F7">
      <w:pPr>
        <w:rPr>
          <w:b/>
          <w:sz w:val="24"/>
          <w:lang w:eastAsia="ko-KR"/>
        </w:rPr>
      </w:pPr>
    </w:p>
    <w:p w:rsidR="000D17F6" w:rsidRPr="000D17F6" w:rsidRDefault="000D17F6" w:rsidP="006070F7">
      <w:pPr>
        <w:rPr>
          <w:rFonts w:hint="eastAsia"/>
          <w:b/>
          <w:sz w:val="24"/>
          <w:lang w:eastAsia="ko-KR"/>
        </w:rPr>
      </w:pPr>
      <w:r w:rsidRPr="000D17F6">
        <w:rPr>
          <w:rFonts w:hint="eastAsia"/>
          <w:b/>
          <w:sz w:val="24"/>
          <w:lang w:eastAsia="ko-KR"/>
        </w:rPr>
        <w:t>&lt;20161622.h&gt;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0D17F6" w:rsidRPr="000D17F6" w:rsidTr="000D17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System Programming Project 2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( SIC/XE Assembler )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  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File    : 20161622.c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Created : Mar 18 ~ Apr 9, 2018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Author  : Ye-eun Lee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 Function to execute Command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Help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Dir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Dump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Edit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Reset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Input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OpcodeMnemonic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Initialize*/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ParInit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MemInit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Free*/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FreeHistory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FreeHash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save command history*/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AddHistory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Process Hexadecimal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*ckstr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*hex);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check and process command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ProcessCommand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cmd);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CheckParameter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cmd_num);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Make Opcode list using hash table*/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MakeHashTable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MakeOpcodeList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* mnemonic,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mode);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print according to format data in memory*/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PrintData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PrintASCII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/*ERROR FUNCTION*/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IsAddrLimitERROR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IsAddrERROR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IsDataLimitERROR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data);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PrintCmdERROR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</w:tbl>
    <w:p w:rsidR="000D17F6" w:rsidRDefault="000D17F6" w:rsidP="006070F7">
      <w:pPr>
        <w:rPr>
          <w:lang w:eastAsia="ko-KR"/>
        </w:rPr>
      </w:pPr>
    </w:p>
    <w:p w:rsidR="000D17F6" w:rsidRDefault="000D17F6" w:rsidP="006070F7">
      <w:pPr>
        <w:rPr>
          <w:lang w:eastAsia="ko-KR"/>
        </w:rPr>
      </w:pPr>
    </w:p>
    <w:p w:rsidR="000D17F6" w:rsidRPr="000D17F6" w:rsidRDefault="000D17F6" w:rsidP="006070F7">
      <w:pPr>
        <w:rPr>
          <w:b/>
          <w:sz w:val="24"/>
          <w:lang w:eastAsia="ko-KR"/>
        </w:rPr>
      </w:pPr>
      <w:r w:rsidRPr="000D17F6">
        <w:rPr>
          <w:b/>
          <w:sz w:val="24"/>
          <w:lang w:eastAsia="ko-KR"/>
        </w:rPr>
        <w:t>&lt;assembler.c&gt;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17F6" w:rsidRPr="000D17F6" w:rsidTr="000D17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System Programming Project 2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( SIC/XE Assembler )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  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File    : assembler.c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Created : Mar 18 ~ Apr 9, 2018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Author  : Ye-eun Lee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"main.h"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"assembler.h"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&lt;stdio.h&gt;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&lt;stdlib.h&gt;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#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include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&lt;string.h&gt;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//enum to distinguish instruction type*/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enum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ASSEM_TYPE{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ERROR 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COMMENT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PSEUDO_INST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INST=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//enum to distinguish pseudo instruction type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enum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PSEUDO_INSTR_TYPE{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START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END,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BASE,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BYTE,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WORD,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RESB,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RESW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//enum about address_mode and n,i bit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enum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ADDRESS_MODE{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SIC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IMMED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INDIR,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SIMPLE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about pseudo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pseudo_instr[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7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"START"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"END"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"BASE"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"BYTE"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"WORD"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"RESB"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"RESW"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//pc and base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pc_addr=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,base_addr=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//assemble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assem_node *assem_head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assem_node *assem_rear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//symbol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symbol_table_node symbol_table[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/************INITIALIZE************************/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//Initailize assem_node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assem_node *tmp_p, *del_p;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assem_head;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(tmp_p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del_p = tmp_p;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tmp_p-&gt;next;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(del_p);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assem_head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assem_rear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free and intialize symbol table.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symbol_node *tmp_p, *del_p;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//free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symbol_table[i].next;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(tmp_p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del_p = tmp_p;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tmp_p = tmp_p-&gt;next;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free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(del_p);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symbol_table[i].alpha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symbol_table[i].next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/***************************TYPE************************/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Type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//excution TYPE command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//file open and print contents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*fp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(!fp){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"File not found\n"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fscanf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%c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,&amp;in)!=EOF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%c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,in);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/********************SYMBOL********************************/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//Excution symbol command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symbol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symbol_node* cur;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 file recently assembled doesn't exist!\n"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'Z'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-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i&gt;=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i--){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 = symbol_table[i].next ; cur!=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cur = cur-&gt;next){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%04X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,cur-&gt;sym,cur-&gt;loc);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*key){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//Function to find 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: return addr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//unfind :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symbol_node *cur;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not format or table is empty,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key[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'Z'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(symbol_table[ key[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]-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].next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symbol node linked with symbol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 = symbol_table[ key[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]-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].next; cur !=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//if(cur==NULL) break;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(cur-&gt;sym, key))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cur-&gt;loc;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 = cur-&gt;next;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*new_node){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symbol table using assem_node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//symbol save in symbol_node['A'=0 ~ 'F'15 ]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successfully end 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//It this code have error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symbol_node *cur,*bef;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symbol_node *new_sym;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//node to save 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start_flag=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symbol is empty or start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(new_node-&gt;sym,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)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"START"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//allocate symbol_node  and initial symbol_node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new_sym = (symbol_node*)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malloc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sizeof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(symbol_node));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new_sym -&gt; sym , new_node-&gt;sym);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new_sym -&gt; loc =  new_node -&gt; 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new_sym -&gt; 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symbol table[] is emtpy, link new symbol node and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(symbol_table[ (new_node-&gt;sym[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].next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symbol_table[ ((new_node-&gt;sym)[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].next = new_sym;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overlap error!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new_node-&gt;sym)!=-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 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"Overlap symbols"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place to link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bef = symbol_table[ (new_node-&gt;sym)[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].next;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 = symbol_table[ (new_node-&gt;sym)[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].next; cur!=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new symbol is bigger than next symbol,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//link new symbol node before next symbol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new_sym-&gt;sym[i] &gt; cur-&gt;sym[i]){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(start_flag)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new_sym-&gt;next = bef;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symbol_table[(new_node-&gt;sym)[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]-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].next = new_sym;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bef-&gt;next = new_sym;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new_sym-&gt;next = cur;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same alphabet check to next alphabet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new_sym-&gt;sym[i]== cur-&gt;sym[i] 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i++;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bef = cur;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 = cur-&gt;next;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start_flag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//linke to last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(cur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new_sym-&gt;next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bef-&gt;next = new_sym;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/************************ASSEMBLE*********************************/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//Excution Assemble command(assemble file and make '.lst''.obj')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.asm file have error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*fp=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file type and name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IsAssemFile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is not .asm file\n"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 file_name);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fp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(file_name,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 xml:space="preserve"> not founded\n"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,file_name);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//initialization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pc_addr=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,base_addr=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assem_head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assem_rear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string and symbol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AssemPass1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(file_name)==-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'.lst' '.obj'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AssemPass2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(file_name)==-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IsAssemFile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 Check that file type is '.asm'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filename in par[0] is '.asm' file,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not,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check_asm=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 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(file_name)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(file_name[i]==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'.'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(file_name)-i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(file_name[i+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'a'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file_name[i+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's'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file_name[i+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'm'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(check_asm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/*****************************ASSEMBLE PASS1**************************/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AssemPass1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file_name){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//Function to read '.asm' file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make assem_ node that have data about assemble code.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*fp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(file_name,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asm_line[MAX_LINESIZE];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tk_str[MAX_ASM_TOKEN][MAX_LINESIZE] = 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//read and save data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fgets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(asm_line,MAX_LINESIZE,fp)!=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//token one line string in .asm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AssemToken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(asm_line, tk_str);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assemble node. If this line have error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MakeAssemNode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(tk_str) 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end, finish this loop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(assem_rear-&gt;inst) == END)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AssemToken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asm_line[],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 j=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*tk;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asm_str[MAX_LINESIZE] = 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 &lt; 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(asm_line) ;){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(asm_line[i]==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i++;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asm_str[j++]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 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asm_str[j++]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','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asm_str[j++]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 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continue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asm_str[j++]=asm_line[i++];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asm_str[j]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i&lt;MAX_ASM_TOKEN;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tk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(asm_str,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\t\n"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do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(tk_str[i],tk);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comment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'.'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"."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i++;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(tk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 \t\n"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node to save data in assemble file using tk_str(token string)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type;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//instruction type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assem_node *new_node;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//node to create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 = (assem_node*)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malloc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sizeof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(assem_node)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//node initialization;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(new_node-&gt;comment,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(new_node-&gt;sym,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(new_node-&gt;inst,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memset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new_node-&gt;obj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new_node-&gt;next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new_node-&gt;type 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new_node-&gt;t_flag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new_node-&gt;loc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new_node-&gt;form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new_node-&gt;opcode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new_node-&gt;addr_mode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new_node-&gt;line = (assem_head==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?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 : ( (assem_rear-&gt;line)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type=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GetType_and_SaveInst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(new_node,tk_str);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(type){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INST: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GetOperand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(new_node,tk_str) == ERROR)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PSEUDO_INST: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GetPseudoOperand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(new_node,tk_str)==ERROR)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COMMENT: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default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//link 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GetLoc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MakeSymbolTable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(new_node)==ERROR)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(assem_head==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assem_rear = new_node;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assem_head = new_node;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assem_rear-&gt;next = new_node;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assem_rear = new_node;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*new_node){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//function to get location using data in new_node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bef_loc;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new_node is first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(assem_rear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new_node-&gt;loc = pc_addr;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before location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 bef_loc = assem_rear -&gt; 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loction according to instruction type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(assem_rear-&gt;type){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COMMENT: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new_node-&gt;loc = bef_loc;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PSEUDO_INST: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loctaion accrding to pseudo instruction.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(assem_rear-&gt;inst)){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START: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BASE: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new_node-&gt;loc = bef_loc;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BYTE: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hexcadecimal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'X'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new_node-&gt;loc = bef_loc + 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])/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256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)+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charictor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'C'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new_node-&gt;loc = bef_loc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WORD: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new_node-&gt;loc = bef_loc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RESB: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new_node-&gt;loc = bef_loc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RESW: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new_node-&gt;loc  = bef_loc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(assem_rear-&gt;operand[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loction if instruction type is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INST: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new_node-&gt;loc = bef_loc + assem_rear -&gt; form;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GetType_and_SaveInst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//distinguish instruction type and save instruction and 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processing error about insruction and symbol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//comment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'.'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new_node-&gt;type = COMMENT;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(new_node-&gt;comment,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COMMENT;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//format 4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'+'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FindOpcode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(&amp;tk_str[i][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!=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FindForm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(&amp;tk_str[i][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"3/4"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new_node-&gt;form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new_node-&gt;opcode = 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(new_node-&gt;inst , &amp;tk_str[i][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(new_node-&gt;sym,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new_node-&gt;type = 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"invalid intstruction"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symbol, instruction, opcode o.w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this instruction has opcode or pseudo code, find and save to opcode[i] and pseudo[i]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not, opcode[i] or pseudo[i] is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opcode[i]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FindOpcode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pseudo[i]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//Process ERROR: 2/no instruction in a line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pseudo[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pseudo[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"invalid instruction"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pseudo[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(opcode[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]!=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pseudo[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"Symbol name overlaps with instruction"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//Separate instruction type(instruction / pseudo instruction)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exist symbol, save it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(new_node-&gt;sym,tk_str[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//instruction type is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(opcode[i]!=-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(new_node-&gt;inst, tk_str[i]);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new_node-&gt;opcode = opcode[i];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new_node-&gt;form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FindForm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(tk_str[i])[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-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new_node-&gt;type = 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//instruction type is pseudo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(pseudo[i]!=-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(new_node-&gt;inst, tk_str[i]);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new_node-&gt;type = PSEUDO_INST;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PSEUDO_INST;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GetPseudoOperand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//Precess operand in pseudo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this line has error,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//else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is_sym = 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(new_node-&gt;sym 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)) ?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: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operand according to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(new_node-&gt;inst)){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START: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if opernad is hex, then save data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pc_addr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new_node -&gt;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END: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 -&gt;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"1Incorrect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BASE: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 -&gt;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BYTE: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WORD: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the format and find type of operator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//and process operand accorcing to operand type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'X'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'C'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+is_sym]) -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'\''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'\''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 -&gt;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+is_sym]) -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((new_node -&gt; 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]), &amp;tk_str[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'X'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])){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"data type error!"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+is_sym][i]&lt;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+is_sym][i]&gt;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 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RESB: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RESW: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+is_sym][i]&lt;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+is_sym][i]&gt;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,tk_str[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is_sym = 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(new_node-&gt;sym 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)) ?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: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this line has symbol add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oper2_except[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"CLEAR"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"TIXR"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"CVC"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"CVC"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},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"SHIFTL"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"SHIFTR"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//r1, 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};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//instruction to process exceptionlly in format 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(new_node-&gt;form){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format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error (has more instruction)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+ 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format 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command exceptionally in format 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;i&lt;=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(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(oper2_except[i][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],new_node-&gt;inst) 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|| 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(oper2_except[i][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],new_node-&gt;inst))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//"CLEAR","TIXR" - r1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//"CVC","CVC" - 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//"SHIFTL", "SHIFTR" - r1, 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+is_sym]) &amp;&amp;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r1, r2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+is_sym])&amp;&amp;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//distinguish address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'#'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&amp;tk_str[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 -&gt; addr_mode = IMMED;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'@'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&amp;tk_str[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 -&gt; addr_mode = INDIR;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default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 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new_node -&gt;addr_mode = SIMPLE;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//no operand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(new_node-&gt;inst,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"RSUB"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 &amp;&amp; 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operand has x resgister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strcpy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(new_node-&gt;operand[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(tk_str[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+is_sym],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(new_node-&gt;line,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"Incorrect format!"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/*****************************ASSEMBLE PASS2*************************/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AssemPass2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file_name){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"*.lst" file and "*.obj"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*fp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(file_name,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//read .asm file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*list;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//FILE POINTER for .lst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*object;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//FILE POINTER for .obj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list_name[MAX_FILENAME];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for list file name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object_name[MAX_FILENAME];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for object file name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asm_line[MAX_LINESIZE];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//string to get 1 line in .asm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t_total=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,t_end_flag,t_next_loc; 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//t_total : count byte size to print to object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//t_end_flag : line feed sign to print to object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assem_node* tcnt;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assem_node* cur = assem_head;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//Pointer to point current assem_node.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file name to get list_name, object_name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(file_name);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(file_name[i]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'.'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list_name[i] = file_name[i];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object_name[i] = file_name[i];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strcat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(list_name,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".lst"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strcat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(object_name,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".obj"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'.asm' file is not emtpy or has "START" at first line,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//make list file and object file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//and write first line data to list and obj.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"START"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)||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(cur-&gt;inst,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){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list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(list_name,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"w"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object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fopen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(object_name,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"w"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fgets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(asm_line,MAX_LINESIZE,fp)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%04X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,cur-&gt;line,cur-&gt;loc,asm_line);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"H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%-6s%06X%06X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,cur-&gt;sym,assem_head-&gt;loc, (assem_rear-&gt;loc - assem_head-&gt;loc));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cur=cur-&gt;next;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 Read data one line in '.asm' file at a time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and write to '.lst'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while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fgets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(asm_line,MAX_LINESIZE,fp) !=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cur==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(asm_line[(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(asm_line)-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'\n'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asm_line[(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(asm_line)-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//process and write comment to list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(cur-&gt;type == COMMENT)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,cur-&gt;line,asm_line);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instruction is base, set base address and print to list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"BASE"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]&lt;=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]&gt;=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base_addr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base_addr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(base_addr ==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remove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remove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(cur-&gt;line,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"Referenced an undeclared symbol!"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,cur-&gt;line,asm_line);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instruction is "END", print to list file and break this loop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"END"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cur-&gt;t_flag=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%-33s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,cur-&gt;line,asm_line);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%d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%04X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%-33s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,cur-&gt;line,cur-&gt;loc,asm_line);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cur-&gt;t_flag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object 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it has error, return -1(ERROR)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GetObj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(cur)==ERROR){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remove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remove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ERROR;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(t_total==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cur-&gt;t_flag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current line has print object 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(cur-&gt;size!=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//Add byte size to t_total to make object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object code to list file according to size of object 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(cur-&gt;size){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t_total+=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t_total+=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%04X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t_total+=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%06X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t_total+=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%08X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To match the object file format(consider linesize, constant ),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 check t_flag  at the beginning of the line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(t_end_flag==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|| t_total&gt;OBJ_LINE_SIZE){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//consider line size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cur-&gt;t_flag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t_end_flag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t_total = cur-&gt;size;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"BYTE"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)||!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"WORD"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//consider constant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t_end_flag=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t_total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 = cur-&gt;next;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.obj file using data in assem_node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 = assem_head-&gt;next; cur!=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;cur = cur-&gt;next){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end break this loop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"END"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(cur-&gt;size==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continue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(cur-&gt;t_flag){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line size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(tcnt=cur-&gt;next;tcnt!=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tcnt=tcnt-&gt;next){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(tcnt-&gt;t_flag==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t_next_loc = tcnt-&gt;loc;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'T' and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(object,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"\nT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%06X%02X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,cur-&gt;loc,t_next_loc - (cur-&gt;loc)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object code to '.obj' according to size 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(cur-&gt;size){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%04X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%06X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%08X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,cur-&gt;obj);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modification to '.obj'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 = assem_head-&gt;next; cur!=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NULL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;cur = cur-&gt;next){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end, print 'X' and break this loop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"END"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(object,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"\nE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%06X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,assem_head-&gt;loc);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//print 'M' and information about address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(cur-&gt;form ==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&gt;cur-&gt;operand[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]||cur-&gt;operand[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]&gt;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(object,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"\nM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%06X%02X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,(cur-&gt;loc)-(assem_head-&gt;loc)+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"output file : 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], 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%s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]\n"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,list_name,object_name);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//file close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(fp);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(list);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fclose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(object);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GetObj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*cur_node){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obejct code in current node(cur_node)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this node(cur_node) has error,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//Else, return 0;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sym_addr;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pseudo instruction, set object code according to the instruction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(cur_node-&gt;type == PSEUDO_INST){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BYTE: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WORD: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cur_node-&gt;size  = 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])/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+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])%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cur_node-&gt;size  = 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 &lt;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 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*= 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][i];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default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instruction, Set object code accrding to the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(cur_node-&gt;type == INST){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(cur_node-&gt;form){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format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= cur_node-&gt;opcode;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format 2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= (cur_node-&gt;opcode)*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"CLEAR"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)||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"TIXR"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"CVC"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"SHIFTL"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)||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(cur_node-&gt;inst,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"SHIFTR"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format 3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pc_addr = cur_node-&gt;loc +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= (cur_node-&gt;opcode)*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],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)*(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//Set object code according to the address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switch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(cur_node-&gt;addr_mode){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immediate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IMMED: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(IMMED)*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&lt;= 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&amp;&amp; 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&lt;=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'9'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sym_addr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(sym_addr==-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(cur_node-&gt;line,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"Referenced an undeclared symbol!"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//pc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sym_addr-pc_addr &gt;=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sym_addr-pc_addr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2047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((sym_addr-pc_addr)&lt;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sym_addr-pc_addr;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//base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&lt;=sym_addr-base_addr &amp;&amp; sym_addr-base_addr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4095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sym_addr-base_addr;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indircet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INDIR: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(INDIR)*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sym_addr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(sym_addr==-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(cur_node-&gt;line,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"Referenced an undeclared symbol!"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//pc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sym_addr-pc_addr &gt;=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sym_addr-pc_addr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2047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((sym_addr-pc_addr)&lt;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sym_addr-pc_addr;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//base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&lt;=sym_addr-base_addr &amp;&amp; sym_addr-base_addr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4095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sym_addr-base_addr;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//in simple addressing mode or SIC format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default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"\0"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(SIMPLE)*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cur_node-&gt;addr_mode = SIMPLE;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sym_addr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(sym_addr==-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(cur_node-&gt;line,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"Referenced an undeclared symbol!"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//pc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 sym_addr-pc_addr &gt;=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2048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&amp;&amp; sym_addr-pc_addr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2047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(SIMPLE)*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((sym_addr-pc_addr)&lt;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sym_addr-pc_addr;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//base relative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&lt;=sym_addr-base_addr &amp;&amp; sym_addr-base_addr &lt;=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4095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(SIMPLE)*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sym_addr-base_addr;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cur_node-&gt;addr_mode = SIC;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+= sym_addr;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case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: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//format 4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cur_node-&gt;size 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cur_node-&gt;obj = ((cur_node-&gt;opcode)+(cur_node-&gt;addr_mode))*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16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//simple address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(cur_node-&gt;addr_mode == SIMPLE){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])==-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PRINT_ERROR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(cur_node-&gt;line,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"Referenced an undeclared symbol!"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//immediate address mode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else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(cur_node-&gt;addr_mode == IMMED){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cur_node-&gt;obj +=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(cur_node-&gt;operand[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break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/****************Process string/ decimal/hexadecimal 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str){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//change str to decimal number 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str is emtpy,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dec=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(str[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] == 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'\0'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; i&lt;(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)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strlen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(str);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 xml:space="preserve">dec *=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dec += str[i]-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'0'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dec;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/*****************Find data or check value **********************/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*str){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//Find regisister and return resister number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str is not register, return -1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reg[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9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4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 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"PC"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"SW"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//register terminate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9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(str,reg[i]))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*c){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 is register, return 1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c is not register, return 0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reg[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][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3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] = {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"A"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"X"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"L"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"B"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"T"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"F"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"PC"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,</w:t>
            </w:r>
            <w:r w:rsidRPr="000D17F6">
              <w:rPr>
                <w:rFonts w:ascii="Consolas" w:eastAsia="굴림" w:hAnsi="Consolas" w:cs="Segoe UI"/>
                <w:color w:val="032F62"/>
                <w:sz w:val="18"/>
                <w:szCs w:val="18"/>
                <w:lang w:eastAsia="ko-KR"/>
              </w:rPr>
              <w:t>"SW"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i&lt;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9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(c, reg[i]) 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//If key is pseudo instruction, return pseudo number (START = 0,... 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for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(i=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0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; i &lt; 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7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 i++){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if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(!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strcmp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(key, pseudo_instr[i]))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i;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  <w:t>}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return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-</w:t>
            </w:r>
            <w:r w:rsidRPr="000D17F6">
              <w:rPr>
                <w:rFonts w:ascii="Consolas" w:eastAsia="굴림" w:hAnsi="Consolas" w:cs="Segoe UI"/>
                <w:color w:val="005CC5"/>
                <w:sz w:val="18"/>
                <w:szCs w:val="18"/>
                <w:lang w:eastAsia="ko-KR"/>
              </w:rPr>
              <w:t>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}</w:t>
            </w:r>
          </w:p>
        </w:tc>
      </w:tr>
    </w:tbl>
    <w:p w:rsidR="000D17F6" w:rsidRDefault="000D17F6" w:rsidP="006070F7">
      <w:pPr>
        <w:rPr>
          <w:lang w:eastAsia="ko-KR"/>
        </w:rPr>
      </w:pPr>
    </w:p>
    <w:p w:rsidR="000D17F6" w:rsidRDefault="000D17F6" w:rsidP="006070F7">
      <w:pPr>
        <w:rPr>
          <w:lang w:eastAsia="ko-KR"/>
        </w:rPr>
      </w:pPr>
    </w:p>
    <w:p w:rsidR="000D17F6" w:rsidRPr="000D17F6" w:rsidRDefault="000D17F6" w:rsidP="006070F7">
      <w:pPr>
        <w:rPr>
          <w:b/>
          <w:sz w:val="24"/>
          <w:lang w:eastAsia="ko-KR"/>
        </w:rPr>
      </w:pPr>
      <w:r w:rsidRPr="000D17F6">
        <w:rPr>
          <w:b/>
          <w:sz w:val="24"/>
          <w:lang w:eastAsia="ko-KR"/>
        </w:rPr>
        <w:t>&lt;assembler.h&gt;</w:t>
      </w:r>
    </w:p>
    <w:p w:rsidR="000D17F6" w:rsidRPr="000D17F6" w:rsidRDefault="000D17F6" w:rsidP="006070F7">
      <w:pPr>
        <w:rPr>
          <w:lang w:eastAsia="ko-K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0D17F6" w:rsidRPr="000D17F6" w:rsidTr="000D17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System Programming Project 2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( SIC/XE Assembler )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                    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File    : assembler.h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Created : Mar 18 ~ Apr 9, 2018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|  Author  : Ye-eun Lee                                        |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  +--------------------------------------------------------------+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 xml:space="preserve"> 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/*initialization*/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InitSymbolTable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InitAssemNode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/*assemble*/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//execute assembler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IsAssemFile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//check that input is '.asm'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AssemPass1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assem_node and symbol table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AssemPass2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file_name);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'.lst' and '.obj'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/*Process '.asm' file and make assem_node*/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MakeAssemNode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tkstr[][MAX_LINESIZE]);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//make assem_node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AssemToken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*asm_line,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//token string in '.asm' file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GetType_and_SaveInst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tk_str[][MAX_LINESIZE]);</w:t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instruction type and save istruction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void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GetLoc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*new_node);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location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GetObj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*cur_node);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//get object code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find and get some value*/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*str);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ab/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*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FindForm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FindPseudoInstr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FindOpcode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key);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IsReg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*c);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/*Type*/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Type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*file_name);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GetPseudoOperand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(assem_node *new_node, 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tk_str[][MAX_LINESIZE]);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/*Symbol*/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SearchSymbol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*key);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MakeSymbolTable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(assem_node *new_node);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  <w:p w:rsidR="000D17F6" w:rsidRPr="000D17F6" w:rsidRDefault="000D17F6" w:rsidP="000D17F6">
            <w:pPr>
              <w:widowControl/>
              <w:spacing w:line="300" w:lineRule="atLeast"/>
              <w:jc w:val="right"/>
              <w:rPr>
                <w:rFonts w:eastAsia="Times New Roman"/>
                <w:lang w:eastAsia="ko-KR"/>
              </w:rPr>
            </w:pP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eastAsia="Times New Roman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6A737D"/>
                <w:sz w:val="18"/>
                <w:szCs w:val="18"/>
                <w:lang w:eastAsia="ko-KR"/>
              </w:rPr>
              <w:t>/*Function to Process Hexadecimal and Decimal number*/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HexToDec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*hex);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IsHex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*ckstr);</w:t>
            </w:r>
          </w:p>
        </w:tc>
      </w:tr>
      <w:tr w:rsidR="000D17F6" w:rsidRPr="000D17F6" w:rsidTr="000D17F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17F6" w:rsidRPr="000D17F6" w:rsidRDefault="000D17F6" w:rsidP="000D17F6">
            <w:pPr>
              <w:widowControl/>
              <w:spacing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</w:pP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int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 xml:space="preserve"> </w:t>
            </w:r>
            <w:r w:rsidRPr="000D17F6">
              <w:rPr>
                <w:rFonts w:ascii="Consolas" w:eastAsia="굴림" w:hAnsi="Consolas" w:cs="Segoe UI"/>
                <w:color w:val="6F42C1"/>
                <w:sz w:val="18"/>
                <w:szCs w:val="18"/>
                <w:lang w:eastAsia="ko-KR"/>
              </w:rPr>
              <w:t>StrToDec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(</w:t>
            </w:r>
            <w:r w:rsidRPr="000D17F6">
              <w:rPr>
                <w:rFonts w:ascii="Consolas" w:eastAsia="굴림" w:hAnsi="Consolas" w:cs="Segoe UI"/>
                <w:color w:val="D73A49"/>
                <w:sz w:val="18"/>
                <w:szCs w:val="18"/>
                <w:lang w:eastAsia="ko-KR"/>
              </w:rPr>
              <w:t>char</w:t>
            </w:r>
            <w:r w:rsidRPr="000D17F6">
              <w:rPr>
                <w:rFonts w:ascii="Consolas" w:eastAsia="굴림" w:hAnsi="Consolas" w:cs="Segoe UI"/>
                <w:color w:val="24292E"/>
                <w:sz w:val="18"/>
                <w:szCs w:val="18"/>
                <w:lang w:eastAsia="ko-KR"/>
              </w:rPr>
              <w:t>* str);</w:t>
            </w:r>
          </w:p>
        </w:tc>
      </w:tr>
    </w:tbl>
    <w:p w:rsidR="000D17F6" w:rsidRDefault="000D17F6" w:rsidP="006070F7">
      <w:pPr>
        <w:rPr>
          <w:lang w:eastAsia="ko-KR"/>
        </w:rPr>
      </w:pPr>
    </w:p>
    <w:p w:rsidR="000D17F6" w:rsidRDefault="000D17F6" w:rsidP="006070F7">
      <w:pPr>
        <w:rPr>
          <w:lang w:eastAsia="ko-KR"/>
        </w:rPr>
      </w:pPr>
    </w:p>
    <w:p w:rsidR="000D17F6" w:rsidRPr="00B4235D" w:rsidRDefault="000D17F6" w:rsidP="006070F7">
      <w:pPr>
        <w:rPr>
          <w:rFonts w:hint="eastAsia"/>
          <w:lang w:eastAsia="ko-KR"/>
        </w:rPr>
      </w:pPr>
    </w:p>
    <w:sectPr w:rsidR="000D17F6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A1F" w:rsidRDefault="00C01A1F">
      <w:r>
        <w:separator/>
      </w:r>
    </w:p>
  </w:endnote>
  <w:endnote w:type="continuationSeparator" w:id="0">
    <w:p w:rsidR="00C01A1F" w:rsidRDefault="00C0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8" w:rsidRDefault="002A008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0088" w:rsidRDefault="002A008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8" w:rsidRDefault="002A008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06E76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2A008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A0088" w:rsidRDefault="002A008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2A0088" w:rsidRPr="00CE7811" w:rsidRDefault="002A008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2A0088" w:rsidRDefault="002A008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A1F" w:rsidRDefault="00C01A1F">
      <w:r>
        <w:separator/>
      </w:r>
    </w:p>
  </w:footnote>
  <w:footnote w:type="continuationSeparator" w:id="0">
    <w:p w:rsidR="00C01A1F" w:rsidRDefault="00C0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8" w:rsidRDefault="002A0088">
    <w:pPr>
      <w:pStyle w:val="a7"/>
      <w:jc w:val="right"/>
      <w:rPr>
        <w:lang w:eastAsia="ko-KR"/>
      </w:rPr>
    </w:pPr>
  </w:p>
  <w:p w:rsidR="002A0088" w:rsidRDefault="002A008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2A0088" w:rsidRDefault="002A008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088" w:rsidRDefault="002A0088">
    <w:pPr>
      <w:pStyle w:val="a7"/>
      <w:rPr>
        <w:lang w:eastAsia="ko-KR"/>
      </w:rPr>
    </w:pPr>
  </w:p>
  <w:p w:rsidR="002A0088" w:rsidRDefault="002A008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D17F6"/>
    <w:rsid w:val="000E5441"/>
    <w:rsid w:val="001331DA"/>
    <w:rsid w:val="00150ABF"/>
    <w:rsid w:val="00157A48"/>
    <w:rsid w:val="001601D8"/>
    <w:rsid w:val="00163672"/>
    <w:rsid w:val="00182114"/>
    <w:rsid w:val="001A0B97"/>
    <w:rsid w:val="001A35C4"/>
    <w:rsid w:val="001B06AE"/>
    <w:rsid w:val="001B3FD9"/>
    <w:rsid w:val="001B413C"/>
    <w:rsid w:val="001B7233"/>
    <w:rsid w:val="00206E76"/>
    <w:rsid w:val="002155AD"/>
    <w:rsid w:val="00236548"/>
    <w:rsid w:val="00246BC2"/>
    <w:rsid w:val="00253111"/>
    <w:rsid w:val="00253818"/>
    <w:rsid w:val="00264910"/>
    <w:rsid w:val="00277C89"/>
    <w:rsid w:val="00283FAB"/>
    <w:rsid w:val="00290642"/>
    <w:rsid w:val="002A0088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33AA0"/>
    <w:rsid w:val="0048552F"/>
    <w:rsid w:val="00496DCB"/>
    <w:rsid w:val="004B2034"/>
    <w:rsid w:val="004B6A4C"/>
    <w:rsid w:val="004B6C88"/>
    <w:rsid w:val="004C6F66"/>
    <w:rsid w:val="004C794D"/>
    <w:rsid w:val="004F4208"/>
    <w:rsid w:val="00503377"/>
    <w:rsid w:val="00507E7E"/>
    <w:rsid w:val="005160F2"/>
    <w:rsid w:val="00525BB2"/>
    <w:rsid w:val="00530B24"/>
    <w:rsid w:val="00542201"/>
    <w:rsid w:val="0056352C"/>
    <w:rsid w:val="00563FEA"/>
    <w:rsid w:val="00564BC4"/>
    <w:rsid w:val="00581A76"/>
    <w:rsid w:val="00586326"/>
    <w:rsid w:val="00593B35"/>
    <w:rsid w:val="005A1AEE"/>
    <w:rsid w:val="00605E19"/>
    <w:rsid w:val="006070F7"/>
    <w:rsid w:val="00623975"/>
    <w:rsid w:val="0063507C"/>
    <w:rsid w:val="00647D0F"/>
    <w:rsid w:val="006623F8"/>
    <w:rsid w:val="0067308A"/>
    <w:rsid w:val="006763B5"/>
    <w:rsid w:val="006C7BCC"/>
    <w:rsid w:val="006F1095"/>
    <w:rsid w:val="006F12D5"/>
    <w:rsid w:val="006F2618"/>
    <w:rsid w:val="0070231E"/>
    <w:rsid w:val="00720BC0"/>
    <w:rsid w:val="00721E65"/>
    <w:rsid w:val="00733950"/>
    <w:rsid w:val="007365CD"/>
    <w:rsid w:val="00760CD1"/>
    <w:rsid w:val="00797E2D"/>
    <w:rsid w:val="007F0CA7"/>
    <w:rsid w:val="007F59D0"/>
    <w:rsid w:val="00805A41"/>
    <w:rsid w:val="00824BD2"/>
    <w:rsid w:val="00895063"/>
    <w:rsid w:val="008E4D04"/>
    <w:rsid w:val="008F6513"/>
    <w:rsid w:val="00910F65"/>
    <w:rsid w:val="0091386F"/>
    <w:rsid w:val="00926EDC"/>
    <w:rsid w:val="00942D6F"/>
    <w:rsid w:val="0095216B"/>
    <w:rsid w:val="00965691"/>
    <w:rsid w:val="009822C9"/>
    <w:rsid w:val="009C134E"/>
    <w:rsid w:val="009C70C8"/>
    <w:rsid w:val="009E2BB9"/>
    <w:rsid w:val="00A03D6B"/>
    <w:rsid w:val="00A362D7"/>
    <w:rsid w:val="00A42235"/>
    <w:rsid w:val="00A42703"/>
    <w:rsid w:val="00AC026B"/>
    <w:rsid w:val="00AC4D79"/>
    <w:rsid w:val="00AD3AF1"/>
    <w:rsid w:val="00AF24CC"/>
    <w:rsid w:val="00B028C1"/>
    <w:rsid w:val="00B10B18"/>
    <w:rsid w:val="00B12050"/>
    <w:rsid w:val="00B404A5"/>
    <w:rsid w:val="00B4235D"/>
    <w:rsid w:val="00B75C71"/>
    <w:rsid w:val="00B86235"/>
    <w:rsid w:val="00BB1898"/>
    <w:rsid w:val="00BB3710"/>
    <w:rsid w:val="00BB4E04"/>
    <w:rsid w:val="00C01A1F"/>
    <w:rsid w:val="00C429A4"/>
    <w:rsid w:val="00C47BEE"/>
    <w:rsid w:val="00C9094E"/>
    <w:rsid w:val="00C92F05"/>
    <w:rsid w:val="00CA0D86"/>
    <w:rsid w:val="00CB6B9C"/>
    <w:rsid w:val="00CC50B5"/>
    <w:rsid w:val="00CC6175"/>
    <w:rsid w:val="00CE7811"/>
    <w:rsid w:val="00CF0711"/>
    <w:rsid w:val="00D41D04"/>
    <w:rsid w:val="00D6201D"/>
    <w:rsid w:val="00D6407C"/>
    <w:rsid w:val="00D945C6"/>
    <w:rsid w:val="00DA67E1"/>
    <w:rsid w:val="00DB00F4"/>
    <w:rsid w:val="00DC79B1"/>
    <w:rsid w:val="00DD7B9C"/>
    <w:rsid w:val="00E01913"/>
    <w:rsid w:val="00E10AC7"/>
    <w:rsid w:val="00E21195"/>
    <w:rsid w:val="00E51306"/>
    <w:rsid w:val="00E811B4"/>
    <w:rsid w:val="00E933B2"/>
    <w:rsid w:val="00EC1AE0"/>
    <w:rsid w:val="00EC7847"/>
    <w:rsid w:val="00EF2E51"/>
    <w:rsid w:val="00EF31E0"/>
    <w:rsid w:val="00F3032D"/>
    <w:rsid w:val="00F32EA9"/>
    <w:rsid w:val="00F7599E"/>
    <w:rsid w:val="00F821A5"/>
    <w:rsid w:val="00F95E11"/>
    <w:rsid w:val="00FC1B5F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FE49E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character" w:customStyle="1" w:styleId="pl-smi">
    <w:name w:val="pl-smi"/>
    <w:basedOn w:val="a1"/>
    <w:rsid w:val="00895063"/>
  </w:style>
  <w:style w:type="character" w:customStyle="1" w:styleId="pl-c1">
    <w:name w:val="pl-c1"/>
    <w:basedOn w:val="a1"/>
    <w:rsid w:val="00563FEA"/>
  </w:style>
  <w:style w:type="character" w:customStyle="1" w:styleId="pl-k">
    <w:name w:val="pl-k"/>
    <w:basedOn w:val="a1"/>
    <w:rsid w:val="00563FEA"/>
  </w:style>
  <w:style w:type="paragraph" w:customStyle="1" w:styleId="msonormal0">
    <w:name w:val="msonormal"/>
    <w:basedOn w:val="a0"/>
    <w:rsid w:val="000D17F6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pl-c">
    <w:name w:val="pl-c"/>
    <w:basedOn w:val="a1"/>
    <w:rsid w:val="000D17F6"/>
  </w:style>
  <w:style w:type="character" w:customStyle="1" w:styleId="pl-s">
    <w:name w:val="pl-s"/>
    <w:basedOn w:val="a1"/>
    <w:rsid w:val="000D17F6"/>
  </w:style>
  <w:style w:type="character" w:customStyle="1" w:styleId="pl-pds">
    <w:name w:val="pl-pds"/>
    <w:basedOn w:val="a1"/>
    <w:rsid w:val="000D17F6"/>
  </w:style>
  <w:style w:type="character" w:customStyle="1" w:styleId="pl-en">
    <w:name w:val="pl-en"/>
    <w:basedOn w:val="a1"/>
    <w:rsid w:val="000D17F6"/>
  </w:style>
  <w:style w:type="character" w:customStyle="1" w:styleId="pl-cce">
    <w:name w:val="pl-cce"/>
    <w:basedOn w:val="a1"/>
    <w:rsid w:val="000D17F6"/>
  </w:style>
  <w:style w:type="character" w:customStyle="1" w:styleId="pl-v">
    <w:name w:val="pl-v"/>
    <w:basedOn w:val="a1"/>
    <w:rsid w:val="000D1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83292-BE18-463F-9797-473344FDF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67</TotalTime>
  <Pages>1</Pages>
  <Words>10360</Words>
  <Characters>59057</Characters>
  <Application>Microsoft Office Word</Application>
  <DocSecurity>0</DocSecurity>
  <Lines>492</Lines>
  <Paragraphs>138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69279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SOGANG</cp:lastModifiedBy>
  <cp:revision>7</cp:revision>
  <cp:lastPrinted>2006-03-03T07:52:00Z</cp:lastPrinted>
  <dcterms:created xsi:type="dcterms:W3CDTF">2018-04-09T13:44:00Z</dcterms:created>
  <dcterms:modified xsi:type="dcterms:W3CDTF">2018-04-09T14:52:00Z</dcterms:modified>
</cp:coreProperties>
</file>